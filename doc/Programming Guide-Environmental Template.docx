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777921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4B3287">
        <w:rPr>
          <w:rFonts w:ascii="Arial" w:hAnsi="Arial"/>
          <w:b/>
          <w:sz w:val="28"/>
          <w:szCs w:val="28"/>
        </w:rPr>
        <w:t>Environmental Data</w:t>
      </w:r>
      <w:r w:rsidR="00992403">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CB26B5"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bookmarkStart w:id="1" w:name="_GoBack"/>
          <w:bookmarkEnd w:id="1"/>
          <w:r w:rsidR="00CB26B5" w:rsidRPr="002F1186">
            <w:rPr>
              <w:rStyle w:val="Hyperlink"/>
              <w:noProof/>
            </w:rPr>
            <w:fldChar w:fldCharType="begin"/>
          </w:r>
          <w:r w:rsidR="00CB26B5" w:rsidRPr="002F1186">
            <w:rPr>
              <w:rStyle w:val="Hyperlink"/>
              <w:noProof/>
            </w:rPr>
            <w:instrText xml:space="preserve"> </w:instrText>
          </w:r>
          <w:r w:rsidR="00CB26B5">
            <w:rPr>
              <w:noProof/>
            </w:rPr>
            <w:instrText>HYPERLINK \l "_Toc357779215"</w:instrText>
          </w:r>
          <w:r w:rsidR="00CB26B5" w:rsidRPr="002F1186">
            <w:rPr>
              <w:rStyle w:val="Hyperlink"/>
              <w:noProof/>
            </w:rPr>
            <w:instrText xml:space="preserve"> </w:instrText>
          </w:r>
          <w:r w:rsidR="00CB26B5" w:rsidRPr="002F1186">
            <w:rPr>
              <w:rStyle w:val="Hyperlink"/>
              <w:noProof/>
            </w:rPr>
          </w:r>
          <w:r w:rsidR="00CB26B5" w:rsidRPr="002F1186">
            <w:rPr>
              <w:rStyle w:val="Hyperlink"/>
              <w:noProof/>
            </w:rPr>
            <w:fldChar w:fldCharType="separate"/>
          </w:r>
          <w:r w:rsidR="00CB26B5" w:rsidRPr="002F1186">
            <w:rPr>
              <w:rStyle w:val="Hyperlink"/>
              <w:noProof/>
            </w:rPr>
            <w:t>CITADEL…on the move</w:t>
          </w:r>
          <w:r w:rsidR="00CB26B5">
            <w:rPr>
              <w:noProof/>
              <w:webHidden/>
            </w:rPr>
            <w:tab/>
          </w:r>
          <w:r w:rsidR="00CB26B5">
            <w:rPr>
              <w:noProof/>
              <w:webHidden/>
            </w:rPr>
            <w:fldChar w:fldCharType="begin"/>
          </w:r>
          <w:r w:rsidR="00CB26B5">
            <w:rPr>
              <w:noProof/>
              <w:webHidden/>
            </w:rPr>
            <w:instrText xml:space="preserve"> PAGEREF _Toc357779215 \h </w:instrText>
          </w:r>
          <w:r w:rsidR="00CB26B5">
            <w:rPr>
              <w:noProof/>
              <w:webHidden/>
            </w:rPr>
          </w:r>
          <w:r w:rsidR="00CB26B5">
            <w:rPr>
              <w:noProof/>
              <w:webHidden/>
            </w:rPr>
            <w:fldChar w:fldCharType="separate"/>
          </w:r>
          <w:r w:rsidR="00CB26B5">
            <w:rPr>
              <w:noProof/>
              <w:webHidden/>
            </w:rPr>
            <w:t>1</w:t>
          </w:r>
          <w:r w:rsidR="00CB26B5">
            <w:rPr>
              <w:noProof/>
              <w:webHidden/>
            </w:rPr>
            <w:fldChar w:fldCharType="end"/>
          </w:r>
          <w:r w:rsidR="00CB26B5" w:rsidRPr="002F1186">
            <w:rPr>
              <w:rStyle w:val="Hyperlink"/>
              <w:noProof/>
            </w:rPr>
            <w:fldChar w:fldCharType="end"/>
          </w:r>
        </w:p>
        <w:p w:rsidR="00CB26B5" w:rsidRDefault="00CB26B5">
          <w:pPr>
            <w:pStyle w:val="TOC1"/>
            <w:tabs>
              <w:tab w:val="left" w:pos="600"/>
              <w:tab w:val="right" w:leader="dot" w:pos="10070"/>
            </w:tabs>
            <w:rPr>
              <w:rFonts w:asciiTheme="minorHAnsi" w:eastAsiaTheme="minorEastAsia" w:hAnsiTheme="minorHAnsi" w:cstheme="minorBidi"/>
              <w:b w:val="0"/>
              <w:noProof/>
              <w:sz w:val="22"/>
              <w:szCs w:val="22"/>
            </w:rPr>
          </w:pPr>
          <w:hyperlink w:anchor="_Toc357779216" w:history="1">
            <w:r w:rsidRPr="002F1186">
              <w:rPr>
                <w:rStyle w:val="Hyperlink"/>
                <w:noProof/>
                <w:lang w:val="en-GB" w:eastAsia="en-GB"/>
              </w:rPr>
              <w:t>1.</w:t>
            </w:r>
            <w:r>
              <w:rPr>
                <w:rFonts w:asciiTheme="minorHAnsi" w:eastAsiaTheme="minorEastAsia" w:hAnsiTheme="minorHAnsi" w:cstheme="minorBidi"/>
                <w:b w:val="0"/>
                <w:noProof/>
                <w:sz w:val="22"/>
                <w:szCs w:val="22"/>
              </w:rPr>
              <w:tab/>
            </w:r>
            <w:r w:rsidRPr="002F1186">
              <w:rPr>
                <w:rStyle w:val="Hyperlink"/>
                <w:noProof/>
                <w:lang w:val="en-GB" w:eastAsia="en-GB"/>
              </w:rPr>
              <w:t>Configuring the template</w:t>
            </w:r>
            <w:r>
              <w:rPr>
                <w:noProof/>
                <w:webHidden/>
              </w:rPr>
              <w:tab/>
            </w:r>
            <w:r>
              <w:rPr>
                <w:noProof/>
                <w:webHidden/>
              </w:rPr>
              <w:fldChar w:fldCharType="begin"/>
            </w:r>
            <w:r>
              <w:rPr>
                <w:noProof/>
                <w:webHidden/>
              </w:rPr>
              <w:instrText xml:space="preserve"> PAGEREF _Toc357779216 \h </w:instrText>
            </w:r>
            <w:r>
              <w:rPr>
                <w:noProof/>
                <w:webHidden/>
              </w:rPr>
            </w:r>
            <w:r>
              <w:rPr>
                <w:noProof/>
                <w:webHidden/>
              </w:rPr>
              <w:fldChar w:fldCharType="separate"/>
            </w:r>
            <w:r>
              <w:rPr>
                <w:noProof/>
                <w:webHidden/>
              </w:rPr>
              <w:t>3</w:t>
            </w:r>
            <w:r>
              <w:rPr>
                <w:noProof/>
                <w:webHidden/>
              </w:rPr>
              <w:fldChar w:fldCharType="end"/>
            </w:r>
          </w:hyperlink>
        </w:p>
        <w:p w:rsidR="00CB26B5" w:rsidRDefault="00CB26B5">
          <w:pPr>
            <w:pStyle w:val="TOC1"/>
            <w:tabs>
              <w:tab w:val="left" w:pos="600"/>
              <w:tab w:val="right" w:leader="dot" w:pos="10070"/>
            </w:tabs>
            <w:rPr>
              <w:rFonts w:asciiTheme="minorHAnsi" w:eastAsiaTheme="minorEastAsia" w:hAnsiTheme="minorHAnsi" w:cstheme="minorBidi"/>
              <w:b w:val="0"/>
              <w:noProof/>
              <w:sz w:val="22"/>
              <w:szCs w:val="22"/>
            </w:rPr>
          </w:pPr>
          <w:hyperlink w:anchor="_Toc357779217" w:history="1">
            <w:r w:rsidRPr="002F1186">
              <w:rPr>
                <w:rStyle w:val="Hyperlink"/>
                <w:noProof/>
                <w:lang w:val="en-GB" w:eastAsia="en-GB"/>
              </w:rPr>
              <w:t>2.</w:t>
            </w:r>
            <w:r>
              <w:rPr>
                <w:rFonts w:asciiTheme="minorHAnsi" w:eastAsiaTheme="minorEastAsia" w:hAnsiTheme="minorHAnsi" w:cstheme="minorBidi"/>
                <w:b w:val="0"/>
                <w:noProof/>
                <w:sz w:val="22"/>
                <w:szCs w:val="22"/>
              </w:rPr>
              <w:tab/>
            </w:r>
            <w:r w:rsidRPr="002F1186">
              <w:rPr>
                <w:rStyle w:val="Hyperlink"/>
                <w:noProof/>
                <w:lang w:val="en-GB" w:eastAsia="en-GB"/>
              </w:rPr>
              <w:t>Structure of the code</w:t>
            </w:r>
            <w:r>
              <w:rPr>
                <w:noProof/>
                <w:webHidden/>
              </w:rPr>
              <w:tab/>
            </w:r>
            <w:r>
              <w:rPr>
                <w:noProof/>
                <w:webHidden/>
              </w:rPr>
              <w:fldChar w:fldCharType="begin"/>
            </w:r>
            <w:r>
              <w:rPr>
                <w:noProof/>
                <w:webHidden/>
              </w:rPr>
              <w:instrText xml:space="preserve"> PAGEREF _Toc357779217 \h </w:instrText>
            </w:r>
            <w:r>
              <w:rPr>
                <w:noProof/>
                <w:webHidden/>
              </w:rPr>
            </w:r>
            <w:r>
              <w:rPr>
                <w:noProof/>
                <w:webHidden/>
              </w:rPr>
              <w:fldChar w:fldCharType="separate"/>
            </w:r>
            <w:r>
              <w:rPr>
                <w:noProof/>
                <w:webHidden/>
              </w:rPr>
              <w:t>4</w:t>
            </w:r>
            <w:r>
              <w:rPr>
                <w:noProof/>
                <w:webHidden/>
              </w:rPr>
              <w:fldChar w:fldCharType="end"/>
            </w:r>
          </w:hyperlink>
        </w:p>
        <w:p w:rsidR="00CB26B5" w:rsidRDefault="00CB26B5">
          <w:pPr>
            <w:pStyle w:val="TOC2"/>
            <w:tabs>
              <w:tab w:val="left" w:pos="800"/>
              <w:tab w:val="right" w:leader="dot" w:pos="10070"/>
            </w:tabs>
            <w:rPr>
              <w:rFonts w:asciiTheme="minorHAnsi" w:eastAsiaTheme="minorEastAsia" w:hAnsiTheme="minorHAnsi" w:cstheme="minorBidi"/>
              <w:b w:val="0"/>
              <w:noProof/>
            </w:rPr>
          </w:pPr>
          <w:hyperlink w:anchor="_Toc357779218" w:history="1">
            <w:r w:rsidRPr="002F1186">
              <w:rPr>
                <w:rStyle w:val="Hyperlink"/>
                <w:noProof/>
                <w:lang w:val="en-GB" w:eastAsia="en-GB"/>
              </w:rPr>
              <w:t>2.1</w:t>
            </w:r>
            <w:r>
              <w:rPr>
                <w:rFonts w:asciiTheme="minorHAnsi" w:eastAsiaTheme="minorEastAsia" w:hAnsiTheme="minorHAnsi" w:cstheme="minorBidi"/>
                <w:b w:val="0"/>
                <w:noProof/>
              </w:rPr>
              <w:tab/>
            </w:r>
            <w:r w:rsidRPr="002F1186">
              <w:rPr>
                <w:rStyle w:val="Hyperlink"/>
                <w:noProof/>
                <w:lang w:val="en-GB" w:eastAsia="en-GB"/>
              </w:rPr>
              <w:t>HTML</w:t>
            </w:r>
            <w:r>
              <w:rPr>
                <w:noProof/>
                <w:webHidden/>
              </w:rPr>
              <w:tab/>
            </w:r>
            <w:r>
              <w:rPr>
                <w:noProof/>
                <w:webHidden/>
              </w:rPr>
              <w:fldChar w:fldCharType="begin"/>
            </w:r>
            <w:r>
              <w:rPr>
                <w:noProof/>
                <w:webHidden/>
              </w:rPr>
              <w:instrText xml:space="preserve"> PAGEREF _Toc357779218 \h </w:instrText>
            </w:r>
            <w:r>
              <w:rPr>
                <w:noProof/>
                <w:webHidden/>
              </w:rPr>
            </w:r>
            <w:r>
              <w:rPr>
                <w:noProof/>
                <w:webHidden/>
              </w:rPr>
              <w:fldChar w:fldCharType="separate"/>
            </w:r>
            <w:r>
              <w:rPr>
                <w:noProof/>
                <w:webHidden/>
              </w:rPr>
              <w:t>4</w:t>
            </w:r>
            <w:r>
              <w:rPr>
                <w:noProof/>
                <w:webHidden/>
              </w:rPr>
              <w:fldChar w:fldCharType="end"/>
            </w:r>
          </w:hyperlink>
        </w:p>
        <w:p w:rsidR="00CB26B5" w:rsidRDefault="00CB26B5">
          <w:pPr>
            <w:pStyle w:val="TOC2"/>
            <w:tabs>
              <w:tab w:val="left" w:pos="800"/>
              <w:tab w:val="right" w:leader="dot" w:pos="10070"/>
            </w:tabs>
            <w:rPr>
              <w:rFonts w:asciiTheme="minorHAnsi" w:eastAsiaTheme="minorEastAsia" w:hAnsiTheme="minorHAnsi" w:cstheme="minorBidi"/>
              <w:b w:val="0"/>
              <w:noProof/>
            </w:rPr>
          </w:pPr>
          <w:hyperlink w:anchor="_Toc357779219" w:history="1">
            <w:r w:rsidRPr="002F1186">
              <w:rPr>
                <w:rStyle w:val="Hyperlink"/>
                <w:noProof/>
                <w:lang w:val="en-GB" w:eastAsia="en-GB"/>
              </w:rPr>
              <w:t>2.2</w:t>
            </w:r>
            <w:r>
              <w:rPr>
                <w:rFonts w:asciiTheme="minorHAnsi" w:eastAsiaTheme="minorEastAsia" w:hAnsiTheme="minorHAnsi" w:cstheme="minorBidi"/>
                <w:b w:val="0"/>
                <w:noProof/>
              </w:rPr>
              <w:tab/>
            </w:r>
            <w:r w:rsidRPr="002F1186">
              <w:rPr>
                <w:rStyle w:val="Hyperlink"/>
                <w:noProof/>
                <w:lang w:val="en-GB" w:eastAsia="en-GB"/>
              </w:rPr>
              <w:t>Javascript</w:t>
            </w:r>
            <w:r>
              <w:rPr>
                <w:noProof/>
                <w:webHidden/>
              </w:rPr>
              <w:tab/>
            </w:r>
            <w:r>
              <w:rPr>
                <w:noProof/>
                <w:webHidden/>
              </w:rPr>
              <w:fldChar w:fldCharType="begin"/>
            </w:r>
            <w:r>
              <w:rPr>
                <w:noProof/>
                <w:webHidden/>
              </w:rPr>
              <w:instrText xml:space="preserve"> PAGEREF _Toc357779219 \h </w:instrText>
            </w:r>
            <w:r>
              <w:rPr>
                <w:noProof/>
                <w:webHidden/>
              </w:rPr>
            </w:r>
            <w:r>
              <w:rPr>
                <w:noProof/>
                <w:webHidden/>
              </w:rPr>
              <w:fldChar w:fldCharType="separate"/>
            </w:r>
            <w:r>
              <w:rPr>
                <w:noProof/>
                <w:webHidden/>
              </w:rPr>
              <w:t>4</w:t>
            </w:r>
            <w:r>
              <w:rPr>
                <w:noProof/>
                <w:webHidden/>
              </w:rPr>
              <w:fldChar w:fldCharType="end"/>
            </w:r>
          </w:hyperlink>
        </w:p>
        <w:p w:rsidR="00CB26B5" w:rsidRDefault="00CB26B5">
          <w:pPr>
            <w:pStyle w:val="TOC1"/>
            <w:tabs>
              <w:tab w:val="left" w:pos="600"/>
              <w:tab w:val="right" w:leader="dot" w:pos="10070"/>
            </w:tabs>
            <w:rPr>
              <w:rFonts w:asciiTheme="minorHAnsi" w:eastAsiaTheme="minorEastAsia" w:hAnsiTheme="minorHAnsi" w:cstheme="minorBidi"/>
              <w:b w:val="0"/>
              <w:noProof/>
              <w:sz w:val="22"/>
              <w:szCs w:val="22"/>
            </w:rPr>
          </w:pPr>
          <w:hyperlink w:anchor="_Toc357779220" w:history="1">
            <w:r w:rsidRPr="002F1186">
              <w:rPr>
                <w:rStyle w:val="Hyperlink"/>
                <w:noProof/>
                <w:lang w:val="en-GB" w:eastAsia="en-GB"/>
              </w:rPr>
              <w:t>3.</w:t>
            </w:r>
            <w:r>
              <w:rPr>
                <w:rFonts w:asciiTheme="minorHAnsi" w:eastAsiaTheme="minorEastAsia" w:hAnsiTheme="minorHAnsi" w:cstheme="minorBidi"/>
                <w:b w:val="0"/>
                <w:noProof/>
                <w:sz w:val="22"/>
                <w:szCs w:val="22"/>
              </w:rPr>
              <w:tab/>
            </w:r>
            <w:r w:rsidRPr="002F1186">
              <w:rPr>
                <w:rStyle w:val="Hyperlink"/>
                <w:noProof/>
                <w:lang w:val="en-GB" w:eastAsia="en-GB"/>
              </w:rPr>
              <w:t>CITADEL sensor feed format</w:t>
            </w:r>
            <w:r>
              <w:rPr>
                <w:noProof/>
                <w:webHidden/>
              </w:rPr>
              <w:tab/>
            </w:r>
            <w:r>
              <w:rPr>
                <w:noProof/>
                <w:webHidden/>
              </w:rPr>
              <w:fldChar w:fldCharType="begin"/>
            </w:r>
            <w:r>
              <w:rPr>
                <w:noProof/>
                <w:webHidden/>
              </w:rPr>
              <w:instrText xml:space="preserve"> PAGEREF _Toc357779220 \h </w:instrText>
            </w:r>
            <w:r>
              <w:rPr>
                <w:noProof/>
                <w:webHidden/>
              </w:rPr>
            </w:r>
            <w:r>
              <w:rPr>
                <w:noProof/>
                <w:webHidden/>
              </w:rPr>
              <w:fldChar w:fldCharType="separate"/>
            </w:r>
            <w:r>
              <w:rPr>
                <w:noProof/>
                <w:webHidden/>
              </w:rPr>
              <w:t>5</w:t>
            </w:r>
            <w:r>
              <w:rPr>
                <w:noProof/>
                <w:webHidden/>
              </w:rPr>
              <w:fldChar w:fldCharType="end"/>
            </w:r>
          </w:hyperlink>
        </w:p>
        <w:p w:rsidR="00CB26B5" w:rsidRDefault="00CB26B5">
          <w:pPr>
            <w:pStyle w:val="TOC2"/>
            <w:tabs>
              <w:tab w:val="left" w:pos="800"/>
              <w:tab w:val="right" w:leader="dot" w:pos="10070"/>
            </w:tabs>
            <w:rPr>
              <w:rFonts w:asciiTheme="minorHAnsi" w:eastAsiaTheme="minorEastAsia" w:hAnsiTheme="minorHAnsi" w:cstheme="minorBidi"/>
              <w:b w:val="0"/>
              <w:noProof/>
            </w:rPr>
          </w:pPr>
          <w:hyperlink w:anchor="_Toc357779221" w:history="1">
            <w:r w:rsidRPr="002F1186">
              <w:rPr>
                <w:rStyle w:val="Hyperlink"/>
                <w:noProof/>
                <w:lang w:val="en-GB" w:eastAsia="en-GB"/>
              </w:rPr>
              <w:t>3.1</w:t>
            </w:r>
            <w:r>
              <w:rPr>
                <w:rFonts w:asciiTheme="minorHAnsi" w:eastAsiaTheme="minorEastAsia" w:hAnsiTheme="minorHAnsi" w:cstheme="minorBidi"/>
                <w:b w:val="0"/>
                <w:noProof/>
              </w:rPr>
              <w:tab/>
            </w:r>
            <w:r w:rsidRPr="002F1186">
              <w:rPr>
                <w:rStyle w:val="Hyperlink"/>
                <w:noProof/>
                <w:lang w:val="en-GB" w:eastAsia="en-GB"/>
              </w:rPr>
              <w:t>Introduction</w:t>
            </w:r>
            <w:r>
              <w:rPr>
                <w:noProof/>
                <w:webHidden/>
              </w:rPr>
              <w:tab/>
            </w:r>
            <w:r>
              <w:rPr>
                <w:noProof/>
                <w:webHidden/>
              </w:rPr>
              <w:fldChar w:fldCharType="begin"/>
            </w:r>
            <w:r>
              <w:rPr>
                <w:noProof/>
                <w:webHidden/>
              </w:rPr>
              <w:instrText xml:space="preserve"> PAGEREF _Toc357779221 \h </w:instrText>
            </w:r>
            <w:r>
              <w:rPr>
                <w:noProof/>
                <w:webHidden/>
              </w:rPr>
            </w:r>
            <w:r>
              <w:rPr>
                <w:noProof/>
                <w:webHidden/>
              </w:rPr>
              <w:fldChar w:fldCharType="separate"/>
            </w:r>
            <w:r>
              <w:rPr>
                <w:noProof/>
                <w:webHidden/>
              </w:rPr>
              <w:t>5</w:t>
            </w:r>
            <w:r>
              <w:rPr>
                <w:noProof/>
                <w:webHidden/>
              </w:rPr>
              <w:fldChar w:fldCharType="end"/>
            </w:r>
          </w:hyperlink>
        </w:p>
        <w:p w:rsidR="00CB26B5" w:rsidRDefault="00CB26B5">
          <w:pPr>
            <w:pStyle w:val="TOC2"/>
            <w:tabs>
              <w:tab w:val="left" w:pos="800"/>
              <w:tab w:val="right" w:leader="dot" w:pos="10070"/>
            </w:tabs>
            <w:rPr>
              <w:rFonts w:asciiTheme="minorHAnsi" w:eastAsiaTheme="minorEastAsia" w:hAnsiTheme="minorHAnsi" w:cstheme="minorBidi"/>
              <w:b w:val="0"/>
              <w:noProof/>
            </w:rPr>
          </w:pPr>
          <w:hyperlink w:anchor="_Toc357779222" w:history="1">
            <w:r w:rsidRPr="002F1186">
              <w:rPr>
                <w:rStyle w:val="Hyperlink"/>
                <w:noProof/>
              </w:rPr>
              <w:t>3.2</w:t>
            </w:r>
            <w:r>
              <w:rPr>
                <w:rFonts w:asciiTheme="minorHAnsi" w:eastAsiaTheme="minorEastAsia" w:hAnsiTheme="minorHAnsi" w:cstheme="minorBidi"/>
                <w:b w:val="0"/>
                <w:noProof/>
              </w:rPr>
              <w:tab/>
            </w:r>
            <w:r w:rsidRPr="002F1186">
              <w:rPr>
                <w:rStyle w:val="Hyperlink"/>
                <w:noProof/>
              </w:rPr>
              <w:t>JSON Example</w:t>
            </w:r>
            <w:r>
              <w:rPr>
                <w:noProof/>
                <w:webHidden/>
              </w:rPr>
              <w:tab/>
            </w:r>
            <w:r>
              <w:rPr>
                <w:noProof/>
                <w:webHidden/>
              </w:rPr>
              <w:fldChar w:fldCharType="begin"/>
            </w:r>
            <w:r>
              <w:rPr>
                <w:noProof/>
                <w:webHidden/>
              </w:rPr>
              <w:instrText xml:space="preserve"> PAGEREF _Toc357779222 \h </w:instrText>
            </w:r>
            <w:r>
              <w:rPr>
                <w:noProof/>
                <w:webHidden/>
              </w:rPr>
            </w:r>
            <w:r>
              <w:rPr>
                <w:noProof/>
                <w:webHidden/>
              </w:rPr>
              <w:fldChar w:fldCharType="separate"/>
            </w:r>
            <w:r>
              <w:rPr>
                <w:noProof/>
                <w:webHidden/>
              </w:rPr>
              <w:t>5</w:t>
            </w:r>
            <w:r>
              <w:rPr>
                <w:noProof/>
                <w:webHidden/>
              </w:rPr>
              <w:fldChar w:fldCharType="end"/>
            </w:r>
          </w:hyperlink>
        </w:p>
        <w:p w:rsidR="00CB26B5" w:rsidRDefault="00CB26B5">
          <w:pPr>
            <w:pStyle w:val="TOC1"/>
            <w:tabs>
              <w:tab w:val="left" w:pos="600"/>
              <w:tab w:val="right" w:leader="dot" w:pos="10070"/>
            </w:tabs>
            <w:rPr>
              <w:rFonts w:asciiTheme="minorHAnsi" w:eastAsiaTheme="minorEastAsia" w:hAnsiTheme="minorHAnsi" w:cstheme="minorBidi"/>
              <w:b w:val="0"/>
              <w:noProof/>
              <w:sz w:val="22"/>
              <w:szCs w:val="22"/>
            </w:rPr>
          </w:pPr>
          <w:hyperlink w:anchor="_Toc357779223" w:history="1">
            <w:r w:rsidRPr="002F1186">
              <w:rPr>
                <w:rStyle w:val="Hyperlink"/>
                <w:noProof/>
                <w:lang w:val="en-GB" w:eastAsia="en-GB"/>
              </w:rPr>
              <w:t>4.</w:t>
            </w:r>
            <w:r>
              <w:rPr>
                <w:rFonts w:asciiTheme="minorHAnsi" w:eastAsiaTheme="minorEastAsia" w:hAnsiTheme="minorHAnsi" w:cstheme="minorBidi"/>
                <w:b w:val="0"/>
                <w:noProof/>
                <w:sz w:val="22"/>
                <w:szCs w:val="22"/>
              </w:rPr>
              <w:tab/>
            </w:r>
            <w:r w:rsidRPr="002F1186">
              <w:rPr>
                <w:rStyle w:val="Hyperlink"/>
                <w:noProof/>
                <w:lang w:val="en-GB" w:eastAsia="en-GB"/>
              </w:rPr>
              <w:t>Translation mechanism</w:t>
            </w:r>
            <w:r>
              <w:rPr>
                <w:noProof/>
                <w:webHidden/>
              </w:rPr>
              <w:tab/>
            </w:r>
            <w:r>
              <w:rPr>
                <w:noProof/>
                <w:webHidden/>
              </w:rPr>
              <w:fldChar w:fldCharType="begin"/>
            </w:r>
            <w:r>
              <w:rPr>
                <w:noProof/>
                <w:webHidden/>
              </w:rPr>
              <w:instrText xml:space="preserve"> PAGEREF _Toc357779223 \h </w:instrText>
            </w:r>
            <w:r>
              <w:rPr>
                <w:noProof/>
                <w:webHidden/>
              </w:rPr>
            </w:r>
            <w:r>
              <w:rPr>
                <w:noProof/>
                <w:webHidden/>
              </w:rPr>
              <w:fldChar w:fldCharType="separate"/>
            </w:r>
            <w:r>
              <w:rPr>
                <w:noProof/>
                <w:webHidden/>
              </w:rPr>
              <w:t>9</w:t>
            </w:r>
            <w:r>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2" w:name="_Toc357779216"/>
      <w:r>
        <w:rPr>
          <w:lang w:val="en-GB" w:eastAsia="en-GB"/>
        </w:rPr>
        <w:lastRenderedPageBreak/>
        <w:t>Configuring the template</w:t>
      </w:r>
      <w:bookmarkEnd w:id="2"/>
    </w:p>
    <w:p w:rsidR="00E950D9" w:rsidRDefault="00E950D9" w:rsidP="00E950D9">
      <w:pPr>
        <w:rPr>
          <w:lang w:val="en-GB" w:eastAsia="en-GB"/>
        </w:rPr>
      </w:pPr>
      <w:r>
        <w:rPr>
          <w:lang w:val="en-GB" w:eastAsia="en-GB"/>
        </w:rPr>
        <w:t>Every template comes with a set of configuration settings. These settings can be found in ‘</w:t>
      </w:r>
      <w:r w:rsidR="00171BAA">
        <w:rPr>
          <w:lang w:val="en-GB" w:eastAsia="en-GB"/>
        </w:rPr>
        <w:t>Config</w:t>
      </w:r>
      <w:r>
        <w:rPr>
          <w:lang w:val="en-GB" w:eastAsia="en-GB"/>
        </w:rPr>
        <w:t xml:space="preserve">.php’.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FF6487">
        <w:rPr>
          <w:lang w:val="en-GB" w:eastAsia="en-GB"/>
        </w:rPr>
        <w:t>Environmental Data</w:t>
      </w:r>
      <w:r>
        <w:rPr>
          <w:lang w:val="en-GB" w:eastAsia="en-GB"/>
        </w:rPr>
        <w:t>’ template:</w:t>
      </w:r>
    </w:p>
    <w:p w:rsidR="00E950D9" w:rsidRDefault="00A72504" w:rsidP="00A72504">
      <w:pPr>
        <w:pStyle w:val="Caption"/>
        <w:rPr>
          <w:noProof/>
        </w:rPr>
      </w:pPr>
      <w:bookmarkStart w:id="3" w:name="_Ref341958564"/>
      <w:r>
        <w:t xml:space="preserve">Table </w:t>
      </w:r>
      <w:fldSimple w:instr=" SEQ Table \* ARABIC ">
        <w:r>
          <w:rPr>
            <w:noProof/>
          </w:rPr>
          <w:t>1</w:t>
        </w:r>
      </w:fldSimple>
      <w:bookmarkEnd w:id="3"/>
    </w:p>
    <w:tbl>
      <w:tblPr>
        <w:tblStyle w:val="LightList-Accent1"/>
        <w:tblW w:w="0" w:type="auto"/>
        <w:tblLook w:val="04A0" w:firstRow="1" w:lastRow="0" w:firstColumn="1" w:lastColumn="0" w:noHBand="0" w:noVBand="1"/>
      </w:tblPr>
      <w:tblGrid>
        <w:gridCol w:w="2617"/>
        <w:gridCol w:w="2677"/>
        <w:gridCol w:w="3562"/>
      </w:tblGrid>
      <w:tr w:rsidR="00CE44FE"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CE44FE" w:rsidRDefault="00CE44FE" w:rsidP="00F83001">
            <w:pPr>
              <w:rPr>
                <w:lang w:val="en-GB" w:eastAsia="en-GB"/>
              </w:rPr>
            </w:pPr>
            <w:r>
              <w:rPr>
                <w:lang w:val="en-GB" w:eastAsia="en-GB"/>
              </w:rPr>
              <w:t>setting</w:t>
            </w:r>
          </w:p>
        </w:tc>
        <w:tc>
          <w:tcPr>
            <w:tcW w:w="2677" w:type="dxa"/>
            <w:tcBorders>
              <w:bottom w:val="single" w:sz="8" w:space="0" w:color="4F81BD" w:themeColor="accent1"/>
            </w:tcBorders>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C42EF6"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42EF6" w:rsidRPr="00F3403F" w:rsidRDefault="00C42EF6" w:rsidP="00C42EF6">
            <w:pPr>
              <w:rPr>
                <w:rFonts w:ascii="Courier New" w:hAnsi="Courier New" w:cs="Courier New"/>
                <w:sz w:val="20"/>
                <w:szCs w:val="20"/>
                <w:lang w:eastAsia="en-GB"/>
              </w:rPr>
            </w:pPr>
            <w:r w:rsidRPr="00F354BD">
              <w:rPr>
                <w:rFonts w:ascii="Courier New" w:hAnsi="Courier New" w:cs="Courier New"/>
                <w:b w:val="0"/>
                <w:sz w:val="20"/>
                <w:szCs w:val="20"/>
                <w:lang w:eastAsia="en-GB"/>
              </w:rPr>
              <w:t>SERVERNAME</w:t>
            </w:r>
          </w:p>
        </w:tc>
        <w:tc>
          <w:tcPr>
            <w:tcW w:w="2677" w:type="dxa"/>
          </w:tcPr>
          <w:p w:rsidR="00C42EF6" w:rsidRDefault="00C42EF6" w:rsidP="00C42EF6">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localhost</w:t>
            </w:r>
          </w:p>
        </w:tc>
        <w:tc>
          <w:tcPr>
            <w:tcW w:w="3562" w:type="dxa"/>
          </w:tcPr>
          <w:p w:rsidR="00C42EF6" w:rsidRDefault="00C42EF6" w:rsidP="00C42EF6">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CE44FE" w:rsidRPr="00F3403F" w:rsidRDefault="00FC7F21"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environmental</w:t>
            </w:r>
            <w:r w:rsidR="00130D26">
              <w:rPr>
                <w:lang w:eastAsia="en-GB"/>
              </w:rPr>
              <w:t>-t</w:t>
            </w:r>
            <w:r w:rsidR="001E3E34" w:rsidRPr="001E3E34">
              <w:rPr>
                <w:lang w:eastAsia="en-GB"/>
              </w:rPr>
              <w:t>emplate/</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CE44FE" w:rsidRPr="00F3403F"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php</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folder containing the php files. This should be not changed if the default folder structure is followed.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CE44FE" w:rsidRDefault="00FC7F21" w:rsidP="00F83001">
            <w:pPr>
              <w:cnfStyle w:val="000000100000" w:firstRow="0" w:lastRow="0" w:firstColumn="0" w:lastColumn="0" w:oddVBand="0" w:evenVBand="0" w:oddHBand="1" w:evenHBand="0" w:firstRowFirstColumn="0" w:firstRowLastColumn="0" w:lastRowFirstColumn="0" w:lastRowLastColumn="0"/>
              <w:rPr>
                <w:lang w:eastAsia="en-GB"/>
              </w:rPr>
            </w:pPr>
            <w:r w:rsidRPr="00FC7F21">
              <w:rPr>
                <w:lang w:eastAsia="en-GB"/>
              </w:rPr>
              <w:t>53.483526</w:t>
            </w:r>
          </w:p>
        </w:tc>
        <w:tc>
          <w:tcPr>
            <w:tcW w:w="3562" w:type="dxa"/>
          </w:tcPr>
          <w:p w:rsidR="00CE44FE" w:rsidRDefault="00CE44FE" w:rsidP="004E3240">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w:t>
            </w:r>
            <w:r w:rsidR="004E3240">
              <w:rPr>
                <w:lang w:val="en-GB" w:eastAsia="en-GB"/>
              </w:rPr>
              <w:t>atitude of the centre of Manchester</w:t>
            </w:r>
            <w:r w:rsidR="0070301A">
              <w:rPr>
                <w:lang w:val="en-GB" w:eastAsia="en-GB"/>
              </w:rPr>
              <w:t>. Manchester is</w:t>
            </w:r>
            <w:r w:rsidR="00580461">
              <w:rPr>
                <w:lang w:val="en-GB" w:eastAsia="en-GB"/>
              </w:rPr>
              <w:t xml:space="preserve"> one of the </w:t>
            </w:r>
            <w:r w:rsidR="0070301A">
              <w:rPr>
                <w:lang w:val="en-GB" w:eastAsia="en-GB"/>
              </w:rPr>
              <w:t xml:space="preserve">two pilot </w:t>
            </w:r>
            <w:r w:rsidR="00580461">
              <w:rPr>
                <w:lang w:val="en-GB" w:eastAsia="en-GB"/>
              </w:rPr>
              <w:t xml:space="preserve">cities </w:t>
            </w:r>
            <w:r w:rsidR="0070301A">
              <w:rPr>
                <w:lang w:val="en-GB" w:eastAsia="en-GB"/>
              </w:rPr>
              <w:t>that provide environmental sensor data</w:t>
            </w:r>
            <w:r>
              <w:rPr>
                <w:lang w:val="en-GB" w:eastAsia="en-GB"/>
              </w:rPr>
              <w: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CE44FE" w:rsidRDefault="00FC7F21" w:rsidP="00F83001">
            <w:pPr>
              <w:cnfStyle w:val="000000000000" w:firstRow="0" w:lastRow="0" w:firstColumn="0" w:lastColumn="0" w:oddVBand="0" w:evenVBand="0" w:oddHBand="0" w:evenHBand="0" w:firstRowFirstColumn="0" w:firstRowLastColumn="0" w:lastRowFirstColumn="0" w:lastRowLastColumn="0"/>
              <w:rPr>
                <w:lang w:eastAsia="en-GB"/>
              </w:rPr>
            </w:pPr>
            <w:r w:rsidRPr="00FC7F21">
              <w:rPr>
                <w:lang w:eastAsia="en-GB"/>
              </w:rPr>
              <w:t>-2.23065399999996</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longitude of the centre </w:t>
            </w:r>
            <w:r w:rsidR="00183C27">
              <w:rPr>
                <w:lang w:val="en-GB" w:eastAsia="en-GB"/>
              </w:rPr>
              <w:t>of Manchester. Manchester is one of the two pilot cities that provide environmental sensor data.</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6</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initial zoom level of the google map.</w:t>
            </w:r>
          </w:p>
        </w:tc>
      </w:tr>
    </w:tbl>
    <w:p w:rsidR="00535376" w:rsidRDefault="00535376" w:rsidP="0061537D">
      <w:pPr>
        <w:pStyle w:val="Heading1"/>
        <w:rPr>
          <w:lang w:val="en-GB" w:eastAsia="en-GB"/>
        </w:rPr>
      </w:pPr>
      <w:bookmarkStart w:id="4" w:name="_Toc357779217"/>
      <w:r>
        <w:rPr>
          <w:lang w:val="en-GB" w:eastAsia="en-GB"/>
        </w:rPr>
        <w:lastRenderedPageBreak/>
        <w:t>Structure of the code</w:t>
      </w:r>
      <w:bookmarkEnd w:id="4"/>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javascript</w:t>
      </w:r>
      <w:r w:rsidR="00A07AA5">
        <w:rPr>
          <w:lang w:val="en-GB" w:eastAsia="en-GB"/>
        </w:rPr>
        <w:t xml:space="preserve"> and </w:t>
      </w:r>
      <w:r w:rsidR="00F1454B">
        <w:rPr>
          <w:lang w:val="en-GB" w:eastAsia="en-GB"/>
        </w:rPr>
        <w:t>css</w:t>
      </w:r>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5" w:name="_Toc357779218"/>
      <w:r>
        <w:rPr>
          <w:lang w:val="en-GB" w:eastAsia="en-GB"/>
        </w:rPr>
        <w:t>HTML</w:t>
      </w:r>
      <w:bookmarkEnd w:id="5"/>
    </w:p>
    <w:p w:rsidR="00535376" w:rsidRDefault="00535376" w:rsidP="00535376">
      <w:pPr>
        <w:rPr>
          <w:lang w:val="en-GB" w:eastAsia="en-GB"/>
        </w:rPr>
      </w:pPr>
      <w:r>
        <w:rPr>
          <w:lang w:val="en-GB" w:eastAsia="en-GB"/>
        </w:rPr>
        <w:t>The templates follow a Single Page Application (SPA) approach. This choice has been made in conjunction with the use of Jquery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markup for the map page looks like this:</w:t>
      </w:r>
    </w:p>
    <w:p w:rsidR="007B2444" w:rsidRPr="007B2444" w:rsidRDefault="007B2444" w:rsidP="007B2444">
      <w:pPr>
        <w:pStyle w:val="Code"/>
        <w:rPr>
          <w:b/>
          <w:bCs/>
          <w:color w:val="000000"/>
        </w:rPr>
      </w:pPr>
      <w:r w:rsidRPr="007B2444">
        <w:t>&lt;!--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data-posistion=</w:t>
      </w:r>
      <w:r w:rsidRPr="007B2444">
        <w:rPr>
          <w:b/>
          <w:bCs/>
          <w:color w:val="8000FF"/>
        </w:rPr>
        <w:t>"fixed"</w:t>
      </w:r>
      <w:r w:rsidRPr="007B2444">
        <w:rPr>
          <w:color w:val="000000"/>
        </w:rPr>
        <w:t xml:space="preserve"> data-id=</w:t>
      </w:r>
      <w:r w:rsidRPr="007B2444">
        <w:rPr>
          <w:b/>
          <w:bCs/>
          <w:color w:val="8000FF"/>
        </w:rPr>
        <w:t>"constantNav"</w:t>
      </w:r>
      <w:r w:rsidRPr="007B2444">
        <w:rPr>
          <w:color w:val="000000"/>
        </w:rPr>
        <w:t xml:space="preserve"> data-fullscreen=</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"ui-title"</w:t>
      </w:r>
      <w:r w:rsidRPr="007B2444">
        <w:rPr>
          <w:color w:val="0000FF"/>
        </w:rPr>
        <w:t>&gt;</w:t>
      </w:r>
      <w:r w:rsidR="00C06D3E" w:rsidRPr="00C06D3E">
        <w:rPr>
          <w:b/>
          <w:bCs/>
          <w:color w:val="000000"/>
        </w:rPr>
        <w:t>Environmental Template</w:t>
      </w:r>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"navbar"</w:t>
      </w:r>
      <w:r w:rsidRPr="007B2444">
        <w:rPr>
          <w:color w:val="000000"/>
        </w:rPr>
        <w:t xml:space="preserve"> </w:t>
      </w:r>
      <w:r w:rsidRPr="007B2444">
        <w:rPr>
          <w:color w:val="FF0000"/>
        </w:rPr>
        <w:t>class</w:t>
      </w:r>
      <w:r w:rsidRPr="007B2444">
        <w:rPr>
          <w:color w:val="000000"/>
        </w:rPr>
        <w:t>=</w:t>
      </w:r>
      <w:r w:rsidRPr="007B2444">
        <w:rPr>
          <w:b/>
          <w:bCs/>
          <w:color w:val="8000FF"/>
        </w:rPr>
        <w:t>"navbar"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"pois-nearme"</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"pois-showall ui-btn-active"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"pois-list"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 /navbar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"map_canvas"</w:t>
      </w:r>
      <w:r w:rsidRPr="007B2444">
        <w:rPr>
          <w:color w:val="000000"/>
        </w:rPr>
        <w:t xml:space="preserve"> </w:t>
      </w:r>
      <w:r w:rsidRPr="007B2444">
        <w:rPr>
          <w:color w:val="FF0000"/>
        </w:rPr>
        <w:t>class</w:t>
      </w:r>
      <w:r w:rsidRPr="007B2444">
        <w:rPr>
          <w:color w:val="000000"/>
        </w:rPr>
        <w:t>=</w:t>
      </w:r>
      <w:r w:rsidRPr="007B2444">
        <w:rPr>
          <w:b/>
          <w:bCs/>
          <w:color w:val="8000FF"/>
        </w:rPr>
        <w:t>"map_canvas"</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6" w:name="_Toc357779219"/>
      <w:r>
        <w:rPr>
          <w:lang w:val="en-GB" w:eastAsia="en-GB"/>
        </w:rPr>
        <w:t>Javascript</w:t>
      </w:r>
      <w:bookmarkEnd w:id="6"/>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javascript libraries and the HTML5 javascript apis. The main actions involving javascript are:</w:t>
      </w:r>
    </w:p>
    <w:p w:rsidR="00643118" w:rsidRDefault="006C6AAB" w:rsidP="00643118">
      <w:pPr>
        <w:pStyle w:val="ListParagraph"/>
        <w:numPr>
          <w:ilvl w:val="0"/>
          <w:numId w:val="19"/>
        </w:numPr>
        <w:rPr>
          <w:lang w:val="en-GB" w:eastAsia="en-GB"/>
        </w:rPr>
      </w:pPr>
      <w:r>
        <w:rPr>
          <w:lang w:val="en-GB" w:eastAsia="en-GB"/>
        </w:rPr>
        <w:t xml:space="preserve">Get sensors’ feeds data by making ajax calls to Xively Api </w:t>
      </w:r>
    </w:p>
    <w:p w:rsidR="006B6C3F" w:rsidRDefault="006B6C3F" w:rsidP="006C6AAB">
      <w:pPr>
        <w:pStyle w:val="ListParagraph"/>
        <w:numPr>
          <w:ilvl w:val="1"/>
          <w:numId w:val="19"/>
        </w:numPr>
        <w:rPr>
          <w:lang w:val="en-GB" w:eastAsia="en-GB"/>
        </w:rPr>
      </w:pPr>
      <w:r w:rsidRPr="006B6C3F">
        <w:rPr>
          <w:lang w:val="en-GB" w:eastAsia="en-GB"/>
        </w:rPr>
        <w:t xml:space="preserve">function </w:t>
      </w:r>
      <w:r>
        <w:rPr>
          <w:lang w:val="en-GB" w:eastAsia="en-GB"/>
        </w:rPr>
        <w:t>‘</w:t>
      </w:r>
      <w:r w:rsidR="006C6AAB" w:rsidRPr="006C6AAB">
        <w:rPr>
          <w:lang w:val="en-GB" w:eastAsia="en-GB"/>
        </w:rPr>
        <w:t>getLiveFeeds</w:t>
      </w:r>
    </w:p>
    <w:p w:rsidR="00643118" w:rsidRDefault="00643118" w:rsidP="00643118">
      <w:pPr>
        <w:pStyle w:val="ListParagraph"/>
        <w:numPr>
          <w:ilvl w:val="0"/>
          <w:numId w:val="19"/>
        </w:numPr>
        <w:rPr>
          <w:lang w:val="en-GB" w:eastAsia="en-GB"/>
        </w:rPr>
      </w:pPr>
      <w:r>
        <w:rPr>
          <w:lang w:val="en-GB" w:eastAsia="en-GB"/>
        </w:rPr>
        <w:t>Load the google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initializeMap</w:t>
      </w:r>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Create Infobubbles for every </w:t>
      </w:r>
      <w:r w:rsidR="00CC7886">
        <w:rPr>
          <w:lang w:val="en-GB" w:eastAsia="en-GB"/>
        </w:rPr>
        <w:t>sensor</w:t>
      </w:r>
      <w:r>
        <w:rPr>
          <w:lang w:val="en-GB" w:eastAsia="en-GB"/>
        </w:rPr>
        <w:t xml:space="preserve">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00706C43">
        <w:rPr>
          <w:lang w:val="en-GB" w:eastAsia="en-GB"/>
        </w:rPr>
        <w:t>setInfoWindow</w:t>
      </w:r>
      <w:r w:rsidR="00CC7886">
        <w:rPr>
          <w:lang w:val="en-GB" w:eastAsia="en-GB"/>
        </w:rPr>
        <w:t>Sensor</w:t>
      </w:r>
      <w:r>
        <w:rPr>
          <w:lang w:val="en-GB" w:eastAsia="en-GB"/>
        </w:rPr>
        <w:t>’,</w:t>
      </w:r>
      <w:r w:rsidRPr="006B6C3F">
        <w:t xml:space="preserve"> </w:t>
      </w:r>
      <w:r w:rsidRPr="006B6C3F">
        <w:rPr>
          <w:lang w:val="en-GB" w:eastAsia="en-GB"/>
        </w:rPr>
        <w:t xml:space="preserve">function </w:t>
      </w:r>
      <w:r>
        <w:rPr>
          <w:lang w:val="en-GB" w:eastAsia="en-GB"/>
        </w:rPr>
        <w:t>‘</w:t>
      </w:r>
      <w:r w:rsidRPr="006B6C3F">
        <w:rPr>
          <w:lang w:val="en-GB" w:eastAsia="en-GB"/>
        </w:rPr>
        <w:t>addMarkers</w:t>
      </w:r>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 xml:space="preserve">ent Handlers’ section in </w:t>
      </w:r>
      <w:r w:rsidR="00AF3EAA">
        <w:rPr>
          <w:lang w:val="en-GB" w:eastAsia="en-GB"/>
        </w:rPr>
        <w:t>environmental</w:t>
      </w:r>
      <w:r w:rsidRPr="003F0E63">
        <w:rPr>
          <w:lang w:val="en-GB" w:eastAsia="en-GB"/>
        </w:rPr>
        <w:t>-lib.js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Functionality inside JQuery mobile has</w:t>
      </w:r>
      <w:r w:rsidR="00E10076" w:rsidRPr="00E10076">
        <w:rPr>
          <w:lang w:val="en-GB" w:eastAsia="en-GB"/>
        </w:rPr>
        <w:t xml:space="preserve"> </w:t>
      </w:r>
      <w:r w:rsidR="00E10076">
        <w:rPr>
          <w:lang w:val="en-GB" w:eastAsia="en-GB"/>
        </w:rPr>
        <w:t>also</w:t>
      </w:r>
      <w:r>
        <w:rPr>
          <w:lang w:val="en-GB" w:eastAsia="en-GB"/>
        </w:rPr>
        <w:t xml:space="preserve"> been used in order to assist with page switching. The code snippet presented below demonstrates such a case where a handler is added on the ‘click’ event of a button in the navigation bar. It is the ‘List’ button which presents the user with the </w:t>
      </w:r>
      <w:r w:rsidR="00C41DDB">
        <w:rPr>
          <w:lang w:val="en-GB" w:eastAsia="en-GB"/>
        </w:rPr>
        <w:t>Sensors</w:t>
      </w:r>
      <w:r>
        <w:rPr>
          <w:lang w:val="en-GB" w:eastAsia="en-GB"/>
        </w:rPr>
        <w:t xml:space="preserve">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w:t>
      </w:r>
      <w:r w:rsidR="00C41DDB">
        <w:rPr>
          <w:color w:val="808080"/>
        </w:rPr>
        <w:t>feed</w:t>
      </w:r>
      <w:r w:rsidR="00E70F8B">
        <w:rPr>
          <w:color w:val="808080"/>
        </w:rPr>
        <w:t>s</w:t>
      </w:r>
      <w:r w:rsidRPr="00891667">
        <w:rPr>
          <w:color w:val="808080"/>
        </w:rPr>
        <w:t>-list'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lastRenderedPageBreak/>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EC73BE" w:rsidRPr="00EC73BE" w:rsidRDefault="00EC73BE" w:rsidP="00B94B2C">
      <w:pPr>
        <w:pStyle w:val="Heading1"/>
        <w:rPr>
          <w:lang w:val="en-GB" w:eastAsia="en-GB"/>
        </w:rPr>
      </w:pPr>
      <w:bookmarkStart w:id="7" w:name="_Toc341960350"/>
      <w:bookmarkStart w:id="8" w:name="_Ref341961577"/>
      <w:bookmarkStart w:id="9" w:name="_Ref341961594"/>
      <w:bookmarkStart w:id="10" w:name="_Toc357779220"/>
      <w:r w:rsidRPr="00EC73BE">
        <w:rPr>
          <w:lang w:val="en-GB" w:eastAsia="en-GB"/>
        </w:rPr>
        <w:t>CITADEL sensor feed format</w:t>
      </w:r>
      <w:bookmarkEnd w:id="7"/>
      <w:bookmarkEnd w:id="8"/>
      <w:bookmarkEnd w:id="9"/>
      <w:bookmarkEnd w:id="10"/>
    </w:p>
    <w:p w:rsidR="00EC73BE" w:rsidRDefault="00EC73BE" w:rsidP="00EC73BE">
      <w:pPr>
        <w:pStyle w:val="Heading2"/>
        <w:rPr>
          <w:lang w:val="en-GB" w:eastAsia="en-GB"/>
        </w:rPr>
      </w:pPr>
      <w:r>
        <w:rPr>
          <w:lang w:val="en-GB" w:eastAsia="en-GB"/>
        </w:rPr>
        <w:t xml:space="preserve"> </w:t>
      </w:r>
      <w:bookmarkStart w:id="11" w:name="_Toc341960351"/>
      <w:bookmarkStart w:id="12" w:name="_Toc357779221"/>
      <w:r>
        <w:rPr>
          <w:lang w:val="en-GB" w:eastAsia="en-GB"/>
        </w:rPr>
        <w:t>Introduction</w:t>
      </w:r>
      <w:bookmarkEnd w:id="11"/>
      <w:bookmarkEnd w:id="12"/>
    </w:p>
    <w:p w:rsidR="00EC73BE" w:rsidRDefault="00EC73BE" w:rsidP="00EC73BE">
      <w:pPr>
        <w:rPr>
          <w:lang w:val="en-GB" w:eastAsia="en-GB"/>
        </w:rPr>
      </w:pPr>
      <w:r>
        <w:rPr>
          <w:lang w:val="en-GB" w:eastAsia="en-GB"/>
        </w:rPr>
        <w:t xml:space="preserve">The mobile application “Environmental” template makes use of feeds coming via the XivelyAPI. </w:t>
      </w:r>
    </w:p>
    <w:p w:rsidR="00EC73BE" w:rsidRDefault="00EC73BE" w:rsidP="00EC73BE">
      <w:pPr>
        <w:rPr>
          <w:lang w:val="en-GB" w:eastAsia="en-GB"/>
        </w:rPr>
      </w:pPr>
      <w:r>
        <w:rPr>
          <w:lang w:val="en-GB" w:eastAsia="en-GB"/>
        </w:rPr>
        <w:t xml:space="preserve">Xively uses a hierarchy of datatypes – feeds, datastreams and datapoints. A feed, or environment, is a context-specific collection of sensor-measured data at a particular geolocation. A </w:t>
      </w:r>
      <w:r w:rsidRPr="00974AB1">
        <w:rPr>
          <w:i/>
          <w:lang w:val="en-GB" w:eastAsia="en-GB"/>
        </w:rPr>
        <w:t>feed</w:t>
      </w:r>
      <w:r>
        <w:rPr>
          <w:lang w:val="en-GB" w:eastAsia="en-GB"/>
        </w:rPr>
        <w:t xml:space="preserve"> is a data representation of an environment and its datastreams. Metadata associated with feeds allow for the specification of whether a feed is fixed or mobile, indoor or outdoor, etc. A </w:t>
      </w:r>
      <w:r w:rsidRPr="00974AB1">
        <w:rPr>
          <w:i/>
          <w:lang w:val="en-GB" w:eastAsia="en-GB"/>
        </w:rPr>
        <w:t>datastream</w:t>
      </w:r>
      <w:r>
        <w:rPr>
          <w:lang w:val="en-GB" w:eastAsia="en-GB"/>
        </w:rPr>
        <w:t xml:space="preserve"> is a representation of an individual sensor within an environment. Datastreams are required to have unique alphanumeric IDs within the environment. Datastreams can also specify units (celsius for temperature, for example) as well as tags. </w:t>
      </w:r>
      <w:r>
        <w:rPr>
          <w:i/>
          <w:lang w:val="en-GB" w:eastAsia="en-GB"/>
        </w:rPr>
        <w:t>Datapoints</w:t>
      </w:r>
      <w:r>
        <w:rPr>
          <w:lang w:val="en-GB" w:eastAsia="en-GB"/>
        </w:rPr>
        <w:t xml:space="preserve"> represent a single value of a datastream at a specific point in time. </w:t>
      </w:r>
    </w:p>
    <w:p w:rsidR="00EC73BE" w:rsidRDefault="00EC73BE" w:rsidP="00EC73BE">
      <w:pPr>
        <w:rPr>
          <w:lang w:val="en-GB" w:eastAsia="en-GB"/>
        </w:rPr>
      </w:pPr>
      <w:r>
        <w:rPr>
          <w:lang w:val="en-GB" w:eastAsia="en-GB"/>
        </w:rPr>
        <w:t xml:space="preserve">An example of this data hierarchy in action is a city street (the environment) with traffic and noise sensors (the datastreams). A </w:t>
      </w:r>
      <w:r w:rsidR="006B0B4E">
        <w:rPr>
          <w:lang w:val="en-GB" w:eastAsia="en-GB"/>
        </w:rPr>
        <w:t>Xively</w:t>
      </w:r>
      <w:r>
        <w:rPr>
          <w:lang w:val="en-GB" w:eastAsia="en-GB"/>
        </w:rPr>
        <w:t xml:space="preserve"> feed could then be created with two datastreams with IDs “traffic” and “noise”, which could be assigned the units “cars per minute” and “decibels”. Datapoints at a given point in time could be “15” and “87”.</w:t>
      </w:r>
    </w:p>
    <w:p w:rsidR="00EC73BE" w:rsidRDefault="00EC73BE" w:rsidP="00EC73BE">
      <w:pPr>
        <w:rPr>
          <w:lang w:val="en-GB" w:eastAsia="en-GB"/>
        </w:rPr>
      </w:pPr>
      <w:r>
        <w:rPr>
          <w:lang w:val="en-GB" w:eastAsia="en-GB"/>
        </w:rPr>
        <w:t>Feeds use a JSON representation which is described in details in the example below.</w:t>
      </w:r>
    </w:p>
    <w:p w:rsidR="00EC73BE" w:rsidRPr="00775552" w:rsidRDefault="00EC73BE" w:rsidP="00EC73BE">
      <w:pPr>
        <w:rPr>
          <w:lang w:val="en-GB" w:eastAsia="en-GB"/>
        </w:rPr>
      </w:pPr>
    </w:p>
    <w:p w:rsidR="00EC73BE" w:rsidRDefault="00EC73BE" w:rsidP="00EC73BE">
      <w:pPr>
        <w:pStyle w:val="Heading2"/>
      </w:pPr>
      <w:bookmarkStart w:id="13" w:name="_Toc341960352"/>
      <w:bookmarkStart w:id="14" w:name="_Toc357779222"/>
      <w:r>
        <w:t>JSON Example</w:t>
      </w:r>
      <w:bookmarkEnd w:id="13"/>
      <w:bookmarkEnd w:id="14"/>
    </w:p>
    <w:p w:rsidR="00EC73BE" w:rsidRDefault="00EC73BE" w:rsidP="00EC73BE">
      <w:r>
        <w:rPr>
          <w:lang w:val="en-GB" w:eastAsia="en-GB"/>
        </w:rPr>
        <w:t xml:space="preserve">The example presented in this paragraph provides an example of the JSON representation of data used by the Enironmental template. Data for </w:t>
      </w:r>
      <w:r>
        <w:t xml:space="preserve">the example has been taken by </w:t>
      </w:r>
      <w:r w:rsidR="00BD205B">
        <w:t xml:space="preserve">the </w:t>
      </w:r>
      <w:r>
        <w:t>Xively API.</w:t>
      </w:r>
    </w:p>
    <w:p w:rsidR="00EC73BE" w:rsidRDefault="00EC73BE" w:rsidP="00EC73BE">
      <w:pPr>
        <w:rPr>
          <w:lang w:val="en-GB" w:eastAsia="en-GB"/>
        </w:rPr>
      </w:pPr>
      <w:r>
        <w:rPr>
          <w:lang w:val="en-GB" w:eastAsia="en-GB"/>
        </w:rPr>
        <w:t xml:space="preserve">The first elements, </w:t>
      </w:r>
      <w:r w:rsidRPr="00551E97">
        <w:rPr>
          <w:i/>
          <w:lang w:val="en-GB" w:eastAsia="en-GB"/>
        </w:rPr>
        <w:t xml:space="preserve">id, </w:t>
      </w:r>
      <w:r w:rsidRPr="003123FC">
        <w:rPr>
          <w:i/>
          <w:lang w:val="en-GB" w:eastAsia="en-GB"/>
        </w:rPr>
        <w:t>title</w:t>
      </w:r>
      <w:r w:rsidRPr="00447EAB">
        <w:rPr>
          <w:i/>
          <w:lang w:val="en-GB" w:eastAsia="en-GB"/>
        </w:rPr>
        <w:t xml:space="preserve">, </w:t>
      </w:r>
      <w:r w:rsidRPr="003123FC">
        <w:rPr>
          <w:i/>
          <w:lang w:val="en-GB" w:eastAsia="en-GB"/>
        </w:rPr>
        <w:t>private</w:t>
      </w:r>
      <w:r w:rsidRPr="00447EAB">
        <w:rPr>
          <w:i/>
          <w:lang w:val="en-GB" w:eastAsia="en-GB"/>
        </w:rPr>
        <w:t xml:space="preserve">, </w:t>
      </w:r>
      <w:r w:rsidRPr="003123FC">
        <w:rPr>
          <w:i/>
          <w:lang w:val="en-GB" w:eastAsia="en-GB"/>
        </w:rPr>
        <w:t>tags</w:t>
      </w:r>
      <w:r w:rsidRPr="00447EAB">
        <w:rPr>
          <w:i/>
          <w:lang w:val="en-GB" w:eastAsia="en-GB"/>
        </w:rPr>
        <w:t>, description</w:t>
      </w:r>
      <w:r>
        <w:rPr>
          <w:rFonts w:ascii="Courier New" w:eastAsia="Times New Roman" w:hAnsi="Courier New" w:cs="Courier New"/>
          <w:sz w:val="20"/>
          <w:szCs w:val="20"/>
        </w:rPr>
        <w:t>,</w:t>
      </w:r>
      <w:r w:rsidRPr="00551E97">
        <w:rPr>
          <w:i/>
          <w:lang w:val="en-GB" w:eastAsia="en-GB"/>
        </w:rPr>
        <w:t xml:space="preserve"> updated, created,</w:t>
      </w:r>
      <w:r w:rsidR="00AD1627" w:rsidRPr="00AD1627">
        <w:rPr>
          <w:b/>
        </w:rPr>
        <w:t xml:space="preserve"> </w:t>
      </w:r>
      <w:r w:rsidR="00AD1627" w:rsidRPr="00AD1627">
        <w:rPr>
          <w:i/>
          <w:lang w:val="en-GB" w:eastAsia="en-GB"/>
        </w:rPr>
        <w:t>creator</w:t>
      </w:r>
      <w:r w:rsidR="00B44061">
        <w:rPr>
          <w:i/>
          <w:lang w:val="en-GB" w:eastAsia="en-GB"/>
        </w:rPr>
        <w:t>, location</w:t>
      </w:r>
      <w:r>
        <w:rPr>
          <w:lang w:val="en-GB" w:eastAsia="en-GB"/>
        </w:rPr>
        <w:t xml:space="preserve">, provide the available metadata of </w:t>
      </w:r>
      <w:r w:rsidR="00FC11F1">
        <w:rPr>
          <w:lang w:val="en-GB" w:eastAsia="en-GB"/>
        </w:rPr>
        <w:t>every</w:t>
      </w:r>
      <w:r>
        <w:rPr>
          <w:lang w:val="en-GB" w:eastAsia="en-GB"/>
        </w:rPr>
        <w:t xml:space="preserve"> </w:t>
      </w:r>
      <w:r w:rsidR="00FC11F1">
        <w:rPr>
          <w:lang w:val="en-GB" w:eastAsia="en-GB"/>
        </w:rPr>
        <w:t>sensor</w:t>
      </w:r>
      <w:r>
        <w:rPr>
          <w:lang w:val="en-GB" w:eastAsia="en-GB"/>
        </w:rPr>
        <w:t xml:space="preserve"> and then an array, </w:t>
      </w:r>
      <w:r w:rsidR="00B44061">
        <w:rPr>
          <w:i/>
          <w:lang w:val="en-GB" w:eastAsia="en-GB"/>
        </w:rPr>
        <w:t>datastreams</w:t>
      </w:r>
      <w:r>
        <w:rPr>
          <w:i/>
          <w:lang w:val="en-GB" w:eastAsia="en-GB"/>
        </w:rPr>
        <w:t>,</w:t>
      </w:r>
      <w:r>
        <w:rPr>
          <w:lang w:val="en-GB" w:eastAsia="en-GB"/>
        </w:rPr>
        <w:t xml:space="preserve"> with the </w:t>
      </w:r>
      <w:r w:rsidR="00B44061">
        <w:rPr>
          <w:lang w:val="en-GB" w:eastAsia="en-GB"/>
        </w:rPr>
        <w:t>current sensor feed measurements</w:t>
      </w:r>
      <w:r>
        <w:rPr>
          <w:lang w:val="en-GB" w:eastAsia="en-GB"/>
        </w:rPr>
        <w:t xml:space="preserve"> follows. Every element of this array includes an </w:t>
      </w:r>
      <w:r w:rsidRPr="000A3BD9">
        <w:rPr>
          <w:i/>
          <w:lang w:val="en-GB" w:eastAsia="en-GB"/>
        </w:rPr>
        <w:t xml:space="preserve">id, </w:t>
      </w:r>
      <w:r w:rsidR="00B44061">
        <w:rPr>
          <w:i/>
          <w:lang w:val="en-GB" w:eastAsia="en-GB"/>
        </w:rPr>
        <w:t>current_value</w:t>
      </w:r>
      <w:r w:rsidRPr="000A3BD9">
        <w:rPr>
          <w:i/>
          <w:lang w:val="en-GB" w:eastAsia="en-GB"/>
        </w:rPr>
        <w:t xml:space="preserve">, </w:t>
      </w:r>
      <w:r w:rsidR="00B44061">
        <w:rPr>
          <w:i/>
          <w:lang w:val="en-GB" w:eastAsia="en-GB"/>
        </w:rPr>
        <w:t>at (when measured)</w:t>
      </w:r>
      <w:r w:rsidRPr="000A3BD9">
        <w:rPr>
          <w:i/>
          <w:lang w:val="en-GB" w:eastAsia="en-GB"/>
        </w:rPr>
        <w:t xml:space="preserve">, </w:t>
      </w:r>
      <w:r w:rsidR="00B44061">
        <w:rPr>
          <w:i/>
          <w:lang w:val="en-GB" w:eastAsia="en-GB"/>
        </w:rPr>
        <w:t>max_value</w:t>
      </w:r>
      <w:r w:rsidRPr="000A3BD9">
        <w:rPr>
          <w:i/>
          <w:lang w:val="en-GB" w:eastAsia="en-GB"/>
        </w:rPr>
        <w:t xml:space="preserve">, </w:t>
      </w:r>
      <w:r w:rsidR="00B44061">
        <w:rPr>
          <w:i/>
          <w:lang w:val="en-GB" w:eastAsia="en-GB"/>
        </w:rPr>
        <w:t xml:space="preserve">min_value, </w:t>
      </w:r>
      <w:r w:rsidR="00435180">
        <w:rPr>
          <w:i/>
          <w:lang w:val="en-GB" w:eastAsia="en-GB"/>
        </w:rPr>
        <w:t xml:space="preserve">tags, </w:t>
      </w:r>
      <w:r w:rsidR="00435180" w:rsidRPr="00435180">
        <w:rPr>
          <w:lang w:val="en-GB" w:eastAsia="en-GB"/>
        </w:rPr>
        <w:t>and</w:t>
      </w:r>
      <w:r w:rsidR="00435180">
        <w:rPr>
          <w:i/>
          <w:lang w:val="en-GB" w:eastAsia="en-GB"/>
        </w:rPr>
        <w:t xml:space="preserve"> a unit </w:t>
      </w:r>
      <w:r w:rsidR="00435180" w:rsidRPr="00435180">
        <w:rPr>
          <w:lang w:val="en-GB" w:eastAsia="en-GB"/>
        </w:rPr>
        <w:t>array</w:t>
      </w:r>
      <w:r w:rsidR="00435180">
        <w:rPr>
          <w:i/>
          <w:lang w:val="en-GB" w:eastAsia="en-GB"/>
        </w:rPr>
        <w:t xml:space="preserve"> </w:t>
      </w:r>
      <w:r w:rsidR="00435180" w:rsidRPr="00435180">
        <w:rPr>
          <w:lang w:val="en-GB" w:eastAsia="en-GB"/>
        </w:rPr>
        <w:t>with</w:t>
      </w:r>
      <w:r w:rsidR="00435180">
        <w:rPr>
          <w:i/>
          <w:lang w:val="en-GB" w:eastAsia="en-GB"/>
        </w:rPr>
        <w:t xml:space="preserve"> type, symbol </w:t>
      </w:r>
      <w:r w:rsidR="00435180" w:rsidRPr="00435180">
        <w:rPr>
          <w:lang w:val="en-GB" w:eastAsia="en-GB"/>
        </w:rPr>
        <w:t>and</w:t>
      </w:r>
      <w:r w:rsidR="00435180">
        <w:rPr>
          <w:i/>
          <w:lang w:val="en-GB" w:eastAsia="en-GB"/>
        </w:rPr>
        <w:t xml:space="preserve"> label</w:t>
      </w:r>
      <w:r>
        <w:rPr>
          <w:i/>
          <w:lang w:val="en-GB" w:eastAsia="en-GB"/>
        </w:rPr>
        <w:t>.</w:t>
      </w:r>
      <w:r>
        <w:rPr>
          <w:lang w:val="en-GB" w:eastAsia="en-GB"/>
        </w:rPr>
        <w:t xml:space="preserve"> </w:t>
      </w:r>
    </w:p>
    <w:p w:rsidR="00EC73BE" w:rsidRDefault="00EC73BE" w:rsidP="00EC73BE">
      <w:pPr>
        <w:pStyle w:val="Code2"/>
      </w:pPr>
      <w:r>
        <w:t>{</w:t>
      </w:r>
    </w:p>
    <w:p w:rsidR="00EC73BE" w:rsidRDefault="00EC73BE" w:rsidP="00EC73BE">
      <w:pPr>
        <w:pStyle w:val="Code2"/>
      </w:pPr>
      <w:r>
        <w:t xml:space="preserve"> </w:t>
      </w:r>
      <w:r w:rsidRPr="007D66AA">
        <w:rPr>
          <w:b/>
        </w:rPr>
        <w:t>"id":</w:t>
      </w:r>
      <w:r>
        <w:t xml:space="preserve"> 36075,</w:t>
      </w:r>
    </w:p>
    <w:p w:rsidR="00EC73BE" w:rsidRDefault="00EC73BE" w:rsidP="00EC73BE">
      <w:pPr>
        <w:pStyle w:val="Code2"/>
      </w:pPr>
      <w:r>
        <w:t xml:space="preserve"> </w:t>
      </w:r>
      <w:r w:rsidRPr="007D66AA">
        <w:rPr>
          <w:b/>
        </w:rPr>
        <w:t>"title":</w:t>
      </w:r>
      <w:r>
        <w:t xml:space="preserve"> "Current Cost London Home",</w:t>
      </w:r>
    </w:p>
    <w:p w:rsidR="00EC73BE" w:rsidRDefault="00EC73BE" w:rsidP="00EC73BE">
      <w:pPr>
        <w:pStyle w:val="Code2"/>
      </w:pPr>
      <w:r>
        <w:t xml:space="preserve"> </w:t>
      </w:r>
      <w:r w:rsidRPr="007D66AA">
        <w:rPr>
          <w:b/>
        </w:rPr>
        <w:t>"private":</w:t>
      </w:r>
      <w:r>
        <w:t xml:space="preserve"> "false",</w:t>
      </w:r>
    </w:p>
    <w:p w:rsidR="00EC73BE" w:rsidRDefault="00EC73BE" w:rsidP="00EC73BE">
      <w:pPr>
        <w:pStyle w:val="Code2"/>
      </w:pPr>
      <w:r>
        <w:t xml:space="preserve"> </w:t>
      </w:r>
      <w:r w:rsidRPr="007D66AA">
        <w:rPr>
          <w:b/>
        </w:rPr>
        <w:t>"tags":</w:t>
      </w:r>
      <w:r>
        <w:t xml:space="preserve"> [</w:t>
      </w:r>
    </w:p>
    <w:p w:rsidR="00EC73BE" w:rsidRDefault="00EC73BE" w:rsidP="00EC73BE">
      <w:pPr>
        <w:pStyle w:val="Code2"/>
      </w:pPr>
      <w:r>
        <w:t xml:space="preserve">  "currentcost",</w:t>
      </w:r>
    </w:p>
    <w:p w:rsidR="00EC73BE" w:rsidRDefault="00EC73BE" w:rsidP="00EC73BE">
      <w:pPr>
        <w:pStyle w:val="Code2"/>
      </w:pPr>
      <w:r>
        <w:t xml:space="preserve">  "electricity",</w:t>
      </w:r>
    </w:p>
    <w:p w:rsidR="00EC73BE" w:rsidRDefault="00EC73BE" w:rsidP="00EC73BE">
      <w:pPr>
        <w:pStyle w:val="Code2"/>
      </w:pPr>
      <w:r>
        <w:t xml:space="preserve">  "london"</w:t>
      </w:r>
    </w:p>
    <w:p w:rsidR="00EC73BE" w:rsidRDefault="00EC73BE" w:rsidP="00EC73BE">
      <w:pPr>
        <w:pStyle w:val="Code2"/>
      </w:pPr>
      <w:r>
        <w:t xml:space="preserve"> ],</w:t>
      </w:r>
    </w:p>
    <w:p w:rsidR="00EC73BE" w:rsidRDefault="00EC73BE" w:rsidP="00EC73BE">
      <w:pPr>
        <w:pStyle w:val="Code2"/>
      </w:pPr>
      <w:r>
        <w:t xml:space="preserve"> </w:t>
      </w:r>
      <w:r w:rsidRPr="007D66AA">
        <w:rPr>
          <w:b/>
        </w:rPr>
        <w:t>"description":</w:t>
      </w:r>
      <w:r>
        <w:t xml:space="preserve"> "UPDATE: 20121128\r\n\r\nThis is now running on an android device through a debian chroot\r\n\r\nCurrent Cost Envi via an IONITX-P-E HTPC/NAS\r\n\r\n'Current Cost-to-Pachube' Java stability test. I'll probably need to move to a python/perl shell solution.",</w:t>
      </w:r>
    </w:p>
    <w:p w:rsidR="00EC73BE" w:rsidRDefault="00EC73BE" w:rsidP="00EC73BE">
      <w:pPr>
        <w:pStyle w:val="Code2"/>
      </w:pPr>
      <w:r>
        <w:t xml:space="preserve"> </w:t>
      </w:r>
      <w:r w:rsidRPr="007D66AA">
        <w:rPr>
          <w:b/>
        </w:rPr>
        <w:t>"feed":</w:t>
      </w:r>
      <w:r>
        <w:t xml:space="preserve"> "https://api.xively.com/v2/feeds/36075.json",</w:t>
      </w:r>
    </w:p>
    <w:p w:rsidR="00EC73BE" w:rsidRDefault="00EC73BE" w:rsidP="00EC73BE">
      <w:pPr>
        <w:pStyle w:val="Code2"/>
      </w:pPr>
      <w:r>
        <w:t xml:space="preserve"> </w:t>
      </w:r>
      <w:r w:rsidRPr="007D66AA">
        <w:rPr>
          <w:b/>
        </w:rPr>
        <w:t>"status":</w:t>
      </w:r>
      <w:r>
        <w:t xml:space="preserve"> "frozen",</w:t>
      </w:r>
    </w:p>
    <w:p w:rsidR="00EC73BE" w:rsidRDefault="00EC73BE" w:rsidP="00EC73BE">
      <w:pPr>
        <w:pStyle w:val="Code2"/>
      </w:pPr>
      <w:r>
        <w:t xml:space="preserve"> </w:t>
      </w:r>
      <w:r w:rsidRPr="007D66AA">
        <w:rPr>
          <w:b/>
        </w:rPr>
        <w:t>"updated":</w:t>
      </w:r>
      <w:r>
        <w:t xml:space="preserve"> "2013-05-31T08:13:07.068048Z",</w:t>
      </w:r>
    </w:p>
    <w:p w:rsidR="00EC73BE" w:rsidRDefault="00EC73BE" w:rsidP="00EC73BE">
      <w:pPr>
        <w:pStyle w:val="Code2"/>
      </w:pPr>
      <w:r>
        <w:t xml:space="preserve"> </w:t>
      </w:r>
      <w:r w:rsidRPr="007D66AA">
        <w:rPr>
          <w:b/>
        </w:rPr>
        <w:t>"created":</w:t>
      </w:r>
      <w:r>
        <w:t xml:space="preserve"> "2011-09-23T04:10:16.917567Z",</w:t>
      </w:r>
    </w:p>
    <w:p w:rsidR="00EC73BE" w:rsidRDefault="00EC73BE" w:rsidP="00EC73BE">
      <w:pPr>
        <w:pStyle w:val="Code2"/>
      </w:pPr>
      <w:r>
        <w:t xml:space="preserve"> </w:t>
      </w:r>
      <w:r w:rsidRPr="007D66AA">
        <w:rPr>
          <w:b/>
        </w:rPr>
        <w:t>"creator":</w:t>
      </w:r>
      <w:r>
        <w:t xml:space="preserve"> "https://xively.com/users/shaf",</w:t>
      </w:r>
    </w:p>
    <w:p w:rsidR="00EC73BE" w:rsidRDefault="00EC73BE" w:rsidP="00EC73BE">
      <w:pPr>
        <w:pStyle w:val="Code2"/>
      </w:pPr>
      <w:r>
        <w:t xml:space="preserve"> </w:t>
      </w:r>
      <w:r w:rsidRPr="007D66AA">
        <w:rPr>
          <w:b/>
        </w:rPr>
        <w:t>"version":</w:t>
      </w:r>
      <w:r>
        <w:t xml:space="preserve"> "1.0.0",</w:t>
      </w:r>
    </w:p>
    <w:p w:rsidR="00EC73BE" w:rsidRDefault="00EC73BE" w:rsidP="00EC73BE">
      <w:pPr>
        <w:pStyle w:val="Code2"/>
      </w:pPr>
      <w:r>
        <w:t xml:space="preserve"> </w:t>
      </w:r>
      <w:r w:rsidRPr="007D66AA">
        <w:rPr>
          <w:b/>
        </w:rPr>
        <w:t>"datastreams":</w:t>
      </w:r>
      <w:r>
        <w:t xml:space="preserve"> [</w:t>
      </w:r>
    </w:p>
    <w:p w:rsidR="00EC73BE" w:rsidRDefault="00EC73BE" w:rsidP="00EC73BE">
      <w:pPr>
        <w:pStyle w:val="Code2"/>
      </w:pPr>
      <w:r>
        <w:t xml:space="preserve">  {</w:t>
      </w:r>
    </w:p>
    <w:p w:rsidR="00EC73BE" w:rsidRDefault="00EC73BE" w:rsidP="00EC73BE">
      <w:pPr>
        <w:pStyle w:val="Code2"/>
      </w:pPr>
      <w:r>
        <w:t xml:space="preserve">   </w:t>
      </w:r>
      <w:r w:rsidRPr="007D66AA">
        <w:rPr>
          <w:b/>
        </w:rPr>
        <w:t>"id":</w:t>
      </w:r>
      <w:r>
        <w:t xml:space="preserve"> "0",</w:t>
      </w:r>
    </w:p>
    <w:p w:rsidR="00EC73BE" w:rsidRDefault="00EC73BE" w:rsidP="00EC73BE">
      <w:pPr>
        <w:pStyle w:val="Code2"/>
      </w:pPr>
      <w:r>
        <w:lastRenderedPageBreak/>
        <w:t xml:space="preserve">   </w:t>
      </w:r>
      <w:r w:rsidRPr="007D66AA">
        <w:rPr>
          <w:b/>
        </w:rPr>
        <w:t>"current_value":</w:t>
      </w:r>
      <w:r>
        <w:t xml:space="preserve"> "18.2",</w:t>
      </w:r>
    </w:p>
    <w:p w:rsidR="00EC73BE" w:rsidRDefault="00EC73BE" w:rsidP="00EC73BE">
      <w:pPr>
        <w:pStyle w:val="Code2"/>
      </w:pPr>
      <w:r>
        <w:t xml:space="preserve">   </w:t>
      </w:r>
      <w:r w:rsidRPr="007D66AA">
        <w:rPr>
          <w:b/>
        </w:rPr>
        <w:t>"at":</w:t>
      </w:r>
      <w:r>
        <w:t xml:space="preserve"> "2013-05-31T08:13:06.906470Z",</w:t>
      </w:r>
    </w:p>
    <w:p w:rsidR="00EC73BE" w:rsidRDefault="00EC73BE" w:rsidP="00EC73BE">
      <w:pPr>
        <w:pStyle w:val="Code2"/>
      </w:pPr>
      <w:r>
        <w:t xml:space="preserve">   </w:t>
      </w:r>
      <w:r w:rsidRPr="007D66AA">
        <w:rPr>
          <w:b/>
        </w:rPr>
        <w:t>"max_value":</w:t>
      </w:r>
      <w:r>
        <w:t xml:space="preserve"> "21.4",</w:t>
      </w:r>
    </w:p>
    <w:p w:rsidR="00EC73BE" w:rsidRDefault="00EC73BE" w:rsidP="00EC73BE">
      <w:pPr>
        <w:pStyle w:val="Code2"/>
      </w:pPr>
      <w:r>
        <w:t xml:space="preserve">   </w:t>
      </w:r>
      <w:r w:rsidRPr="007D66AA">
        <w:rPr>
          <w:b/>
        </w:rPr>
        <w:t>"min_value":</w:t>
      </w:r>
      <w:r>
        <w:t xml:space="preserve"> "11.3",</w:t>
      </w:r>
    </w:p>
    <w:p w:rsidR="00EC73BE" w:rsidRDefault="00EC73BE" w:rsidP="00EC73BE">
      <w:pPr>
        <w:pStyle w:val="Code2"/>
      </w:pPr>
      <w:r>
        <w:t xml:space="preserve">   </w:t>
      </w:r>
      <w:r w:rsidRPr="007D66AA">
        <w:rPr>
          <w:b/>
        </w:rPr>
        <w:t>"tags":</w:t>
      </w:r>
      <w:r>
        <w:t xml:space="preserve"> [</w:t>
      </w:r>
    </w:p>
    <w:p w:rsidR="00EC73BE" w:rsidRDefault="00EC73BE" w:rsidP="00EC73BE">
      <w:pPr>
        <w:pStyle w:val="Code2"/>
      </w:pPr>
      <w:r>
        <w:t xml:space="preserve">    "celsius",</w:t>
      </w:r>
    </w:p>
    <w:p w:rsidR="00EC73BE" w:rsidRDefault="00EC73BE" w:rsidP="00EC73BE">
      <w:pPr>
        <w:pStyle w:val="Code2"/>
      </w:pPr>
      <w:r>
        <w:t xml:space="preserve">    "degrees",</w:t>
      </w:r>
    </w:p>
    <w:p w:rsidR="00EC73BE" w:rsidRDefault="00EC73BE" w:rsidP="00EC73BE">
      <w:pPr>
        <w:pStyle w:val="Code2"/>
      </w:pPr>
      <w:r>
        <w:t xml:space="preserve">    "temperature"</w:t>
      </w:r>
    </w:p>
    <w:p w:rsidR="00EC73BE" w:rsidRDefault="00EC73BE" w:rsidP="00EC73BE">
      <w:pPr>
        <w:pStyle w:val="Code2"/>
      </w:pPr>
      <w:r>
        <w:t xml:space="preserve">   ],</w:t>
      </w:r>
    </w:p>
    <w:p w:rsidR="00EC73BE" w:rsidRDefault="00EC73BE" w:rsidP="00EC73BE">
      <w:pPr>
        <w:pStyle w:val="Code2"/>
      </w:pPr>
      <w:r>
        <w:t xml:space="preserve">   </w:t>
      </w:r>
      <w:r w:rsidRPr="007D66AA">
        <w:rPr>
          <w:b/>
        </w:rPr>
        <w:t>"unit":</w:t>
      </w:r>
      <w:r>
        <w:t xml:space="preserve"> {</w:t>
      </w:r>
    </w:p>
    <w:p w:rsidR="00EC73BE" w:rsidRDefault="00EC73BE" w:rsidP="00EC73BE">
      <w:pPr>
        <w:pStyle w:val="Code2"/>
      </w:pPr>
      <w:r>
        <w:t xml:space="preserve">    "type": "basicSI",</w:t>
      </w:r>
    </w:p>
    <w:p w:rsidR="00EC73BE" w:rsidRDefault="00EC73BE" w:rsidP="00EC73BE">
      <w:pPr>
        <w:pStyle w:val="Code2"/>
      </w:pPr>
      <w:r>
        <w:t xml:space="preserve">    "symbol": "C",</w:t>
      </w:r>
    </w:p>
    <w:p w:rsidR="00EC73BE" w:rsidRDefault="00EC73BE" w:rsidP="00EC73BE">
      <w:pPr>
        <w:pStyle w:val="Code2"/>
      </w:pPr>
      <w:r>
        <w:t xml:space="preserve">    "label": "Celsius"</w:t>
      </w:r>
    </w:p>
    <w:p w:rsidR="00EC73BE" w:rsidRDefault="00EC73BE" w:rsidP="00EC73BE">
      <w:pPr>
        <w:pStyle w:val="Code2"/>
      </w:pPr>
      <w:r>
        <w:t xml:space="preserve">   }</w:t>
      </w:r>
    </w:p>
    <w:p w:rsidR="00EC73BE" w:rsidRDefault="00EC73BE" w:rsidP="00EC73BE">
      <w:pPr>
        <w:pStyle w:val="Code2"/>
      </w:pPr>
      <w:r>
        <w:t xml:space="preserve">  },</w:t>
      </w:r>
    </w:p>
    <w:p w:rsidR="00EC73BE" w:rsidRDefault="00EC73BE" w:rsidP="00EC73BE">
      <w:pPr>
        <w:pStyle w:val="Code2"/>
      </w:pPr>
      <w:r>
        <w:t xml:space="preserve">  {</w:t>
      </w:r>
    </w:p>
    <w:p w:rsidR="00EC73BE" w:rsidRDefault="00EC73BE" w:rsidP="00EC73BE">
      <w:pPr>
        <w:pStyle w:val="Code2"/>
      </w:pPr>
      <w:r>
        <w:t xml:space="preserve">   </w:t>
      </w:r>
      <w:r w:rsidRPr="007D66AA">
        <w:rPr>
          <w:b/>
        </w:rPr>
        <w:t>"id":</w:t>
      </w:r>
      <w:r>
        <w:t xml:space="preserve"> "1",</w:t>
      </w:r>
    </w:p>
    <w:p w:rsidR="00EC73BE" w:rsidRDefault="00EC73BE" w:rsidP="00EC73BE">
      <w:pPr>
        <w:pStyle w:val="Code2"/>
      </w:pPr>
      <w:r>
        <w:t xml:space="preserve">   </w:t>
      </w:r>
      <w:r w:rsidRPr="007D66AA">
        <w:rPr>
          <w:b/>
        </w:rPr>
        <w:t>"current_value":</w:t>
      </w:r>
      <w:r>
        <w:t xml:space="preserve"> "00525",</w:t>
      </w:r>
    </w:p>
    <w:p w:rsidR="00EC73BE" w:rsidRDefault="00EC73BE" w:rsidP="00EC73BE">
      <w:pPr>
        <w:pStyle w:val="Code2"/>
      </w:pPr>
      <w:r>
        <w:t xml:space="preserve">   </w:t>
      </w:r>
      <w:r w:rsidRPr="007D66AA">
        <w:rPr>
          <w:b/>
        </w:rPr>
        <w:t>"at":</w:t>
      </w:r>
      <w:r>
        <w:t xml:space="preserve"> "2013-05-31T08:13:06.906470Z",</w:t>
      </w:r>
    </w:p>
    <w:p w:rsidR="00EC73BE" w:rsidRDefault="00EC73BE" w:rsidP="00EC73BE">
      <w:pPr>
        <w:pStyle w:val="Code2"/>
      </w:pPr>
      <w:r>
        <w:t xml:space="preserve">   </w:t>
      </w:r>
      <w:r w:rsidRPr="007D66AA">
        <w:rPr>
          <w:b/>
        </w:rPr>
        <w:t>"max_value":</w:t>
      </w:r>
      <w:r>
        <w:t xml:space="preserve"> "17033.0",</w:t>
      </w:r>
    </w:p>
    <w:p w:rsidR="00EC73BE" w:rsidRDefault="00EC73BE" w:rsidP="00EC73BE">
      <w:pPr>
        <w:pStyle w:val="Code2"/>
      </w:pPr>
      <w:r>
        <w:t xml:space="preserve">   </w:t>
      </w:r>
      <w:r w:rsidRPr="007D66AA">
        <w:rPr>
          <w:b/>
        </w:rPr>
        <w:t>"min_value":</w:t>
      </w:r>
      <w:r>
        <w:t xml:space="preserve"> "9.0",</w:t>
      </w:r>
    </w:p>
    <w:p w:rsidR="00EC73BE" w:rsidRDefault="00EC73BE" w:rsidP="00EC73BE">
      <w:pPr>
        <w:pStyle w:val="Code2"/>
      </w:pPr>
      <w:r>
        <w:t xml:space="preserve">   </w:t>
      </w:r>
      <w:r w:rsidRPr="007D66AA">
        <w:rPr>
          <w:b/>
        </w:rPr>
        <w:t>"tags":</w:t>
      </w:r>
      <w:r>
        <w:t xml:space="preserve"> [</w:t>
      </w:r>
    </w:p>
    <w:p w:rsidR="00EC73BE" w:rsidRDefault="00EC73BE" w:rsidP="00EC73BE">
      <w:pPr>
        <w:pStyle w:val="Code2"/>
      </w:pPr>
      <w:r>
        <w:t xml:space="preserve">    "electricity",</w:t>
      </w:r>
    </w:p>
    <w:p w:rsidR="00EC73BE" w:rsidRDefault="00EC73BE" w:rsidP="00EC73BE">
      <w:pPr>
        <w:pStyle w:val="Code2"/>
      </w:pPr>
      <w:r>
        <w:t xml:space="preserve">    "power",</w:t>
      </w:r>
    </w:p>
    <w:p w:rsidR="00EC73BE" w:rsidRDefault="00EC73BE" w:rsidP="00EC73BE">
      <w:pPr>
        <w:pStyle w:val="Code2"/>
      </w:pPr>
      <w:r>
        <w:t xml:space="preserve">    "watts"</w:t>
      </w:r>
    </w:p>
    <w:p w:rsidR="00EC73BE" w:rsidRDefault="00EC73BE" w:rsidP="00EC73BE">
      <w:pPr>
        <w:pStyle w:val="Code2"/>
      </w:pPr>
      <w:r>
        <w:t xml:space="preserve">   ],</w:t>
      </w:r>
    </w:p>
    <w:p w:rsidR="00EC73BE" w:rsidRDefault="00EC73BE" w:rsidP="00EC73BE">
      <w:pPr>
        <w:pStyle w:val="Code2"/>
      </w:pPr>
      <w:r w:rsidRPr="007D66AA">
        <w:rPr>
          <w:b/>
        </w:rPr>
        <w:t xml:space="preserve">   "unit":</w:t>
      </w:r>
      <w:r>
        <w:t xml:space="preserve"> {</w:t>
      </w:r>
    </w:p>
    <w:p w:rsidR="00EC73BE" w:rsidRDefault="00EC73BE" w:rsidP="00EC73BE">
      <w:pPr>
        <w:pStyle w:val="Code2"/>
      </w:pPr>
      <w:r>
        <w:t xml:space="preserve">    </w:t>
      </w:r>
      <w:r w:rsidRPr="007D66AA">
        <w:rPr>
          <w:b/>
        </w:rPr>
        <w:t>"type":</w:t>
      </w:r>
      <w:r>
        <w:t xml:space="preserve"> "derivedSI",</w:t>
      </w:r>
    </w:p>
    <w:p w:rsidR="00EC73BE" w:rsidRDefault="00EC73BE" w:rsidP="00EC73BE">
      <w:pPr>
        <w:pStyle w:val="Code2"/>
      </w:pPr>
      <w:r>
        <w:t xml:space="preserve">    </w:t>
      </w:r>
      <w:r w:rsidRPr="007D66AA">
        <w:rPr>
          <w:b/>
        </w:rPr>
        <w:t>"symbol":</w:t>
      </w:r>
      <w:r>
        <w:t xml:space="preserve"> "W",</w:t>
      </w:r>
    </w:p>
    <w:p w:rsidR="00EC73BE" w:rsidRDefault="00EC73BE" w:rsidP="00EC73BE">
      <w:pPr>
        <w:pStyle w:val="Code2"/>
      </w:pPr>
      <w:r>
        <w:t xml:space="preserve">    </w:t>
      </w:r>
      <w:r w:rsidRPr="007D66AA">
        <w:rPr>
          <w:b/>
        </w:rPr>
        <w:t>"label":</w:t>
      </w:r>
      <w:r>
        <w:t xml:space="preserve"> "Watts"</w:t>
      </w:r>
    </w:p>
    <w:p w:rsidR="00EC73BE" w:rsidRDefault="00EC73BE" w:rsidP="00EC73BE">
      <w:pPr>
        <w:pStyle w:val="Code2"/>
      </w:pPr>
      <w:r>
        <w:t xml:space="preserve">   }</w:t>
      </w:r>
    </w:p>
    <w:p w:rsidR="00EC73BE" w:rsidRDefault="00EC73BE" w:rsidP="00EC73BE">
      <w:pPr>
        <w:pStyle w:val="Code2"/>
      </w:pPr>
      <w:r>
        <w:t xml:space="preserve">  },</w:t>
      </w:r>
    </w:p>
    <w:p w:rsidR="00EC73BE" w:rsidRDefault="00EC73BE" w:rsidP="00EC73BE">
      <w:pPr>
        <w:pStyle w:val="Code2"/>
      </w:pPr>
      <w:r>
        <w:t xml:space="preserve">  {</w:t>
      </w:r>
    </w:p>
    <w:p w:rsidR="00EC73BE" w:rsidRDefault="00EC73BE" w:rsidP="00EC73BE">
      <w:pPr>
        <w:pStyle w:val="Code2"/>
      </w:pPr>
      <w:r>
        <w:t xml:space="preserve">   </w:t>
      </w:r>
      <w:r w:rsidRPr="007D66AA">
        <w:rPr>
          <w:b/>
        </w:rPr>
        <w:t>"id":</w:t>
      </w:r>
      <w:r>
        <w:t xml:space="preserve"> "loadavg",</w:t>
      </w:r>
    </w:p>
    <w:p w:rsidR="00EC73BE" w:rsidRDefault="00EC73BE" w:rsidP="00EC73BE">
      <w:pPr>
        <w:pStyle w:val="Code2"/>
      </w:pPr>
      <w:r>
        <w:t xml:space="preserve">   </w:t>
      </w:r>
      <w:r w:rsidRPr="007D66AA">
        <w:rPr>
          <w:b/>
        </w:rPr>
        <w:t>"current_value":</w:t>
      </w:r>
      <w:r>
        <w:t xml:space="preserve"> "0.1",</w:t>
      </w:r>
    </w:p>
    <w:p w:rsidR="00EC73BE" w:rsidRDefault="00EC73BE" w:rsidP="00EC73BE">
      <w:pPr>
        <w:pStyle w:val="Code2"/>
      </w:pPr>
      <w:r w:rsidRPr="007D66AA">
        <w:rPr>
          <w:b/>
        </w:rPr>
        <w:t xml:space="preserve">   "at":</w:t>
      </w:r>
      <w:r>
        <w:t xml:space="preserve"> "2013-05-31T08:13:06.906470Z",</w:t>
      </w:r>
    </w:p>
    <w:p w:rsidR="00EC73BE" w:rsidRDefault="00EC73BE" w:rsidP="00EC73BE">
      <w:pPr>
        <w:pStyle w:val="Code2"/>
      </w:pPr>
      <w:r w:rsidRPr="007D66AA">
        <w:rPr>
          <w:b/>
        </w:rPr>
        <w:t xml:space="preserve">   "max_value":</w:t>
      </w:r>
      <w:r>
        <w:t xml:space="preserve"> "50.61",</w:t>
      </w:r>
    </w:p>
    <w:p w:rsidR="00EC73BE" w:rsidRDefault="00EC73BE" w:rsidP="00EC73BE">
      <w:pPr>
        <w:pStyle w:val="Code2"/>
      </w:pPr>
      <w:r>
        <w:t xml:space="preserve">   </w:t>
      </w:r>
      <w:r w:rsidRPr="007D66AA">
        <w:rPr>
          <w:b/>
        </w:rPr>
        <w:t>"min_value":</w:t>
      </w:r>
      <w:r>
        <w:t xml:space="preserve"> "-1.0",</w:t>
      </w:r>
    </w:p>
    <w:p w:rsidR="00EC73BE" w:rsidRDefault="00EC73BE" w:rsidP="00EC73BE">
      <w:pPr>
        <w:pStyle w:val="Code2"/>
      </w:pPr>
      <w:r>
        <w:t xml:space="preserve">   </w:t>
      </w:r>
      <w:r w:rsidRPr="007D66AA">
        <w:rPr>
          <w:b/>
        </w:rPr>
        <w:t>"tags":</w:t>
      </w:r>
      <w:r>
        <w:t xml:space="preserve"> [</w:t>
      </w:r>
    </w:p>
    <w:p w:rsidR="00EC73BE" w:rsidRDefault="00EC73BE" w:rsidP="00EC73BE">
      <w:pPr>
        <w:pStyle w:val="Code2"/>
      </w:pPr>
      <w:r>
        <w:t xml:space="preserve">    "load"</w:t>
      </w:r>
    </w:p>
    <w:p w:rsidR="00EC73BE" w:rsidRDefault="00EC73BE" w:rsidP="00EC73BE">
      <w:pPr>
        <w:pStyle w:val="Code2"/>
      </w:pPr>
      <w:r>
        <w:t xml:space="preserve">   ]</w:t>
      </w:r>
    </w:p>
    <w:p w:rsidR="00EC73BE" w:rsidRDefault="00EC73BE" w:rsidP="00EC73BE">
      <w:pPr>
        <w:pStyle w:val="Code2"/>
      </w:pPr>
      <w:r>
        <w:t xml:space="preserve">  }</w:t>
      </w:r>
    </w:p>
    <w:p w:rsidR="00EC73BE" w:rsidRDefault="00EC73BE" w:rsidP="00EC73BE">
      <w:pPr>
        <w:pStyle w:val="Code2"/>
      </w:pPr>
      <w:r>
        <w:t xml:space="preserve"> ],</w:t>
      </w:r>
    </w:p>
    <w:p w:rsidR="00EC73BE" w:rsidRDefault="00EC73BE" w:rsidP="00EC73BE">
      <w:pPr>
        <w:pStyle w:val="Code2"/>
      </w:pPr>
      <w:r>
        <w:t xml:space="preserve"> </w:t>
      </w:r>
      <w:r w:rsidRPr="007D66AA">
        <w:rPr>
          <w:b/>
        </w:rPr>
        <w:t>"location":</w:t>
      </w:r>
      <w:r>
        <w:t xml:space="preserve"> {</w:t>
      </w:r>
    </w:p>
    <w:p w:rsidR="00EC73BE" w:rsidRDefault="00EC73BE" w:rsidP="00EC73BE">
      <w:pPr>
        <w:pStyle w:val="Code2"/>
      </w:pPr>
      <w:r>
        <w:t xml:space="preserve">  </w:t>
      </w:r>
      <w:r w:rsidRPr="007D66AA">
        <w:rPr>
          <w:b/>
        </w:rPr>
        <w:t>"disposition":</w:t>
      </w:r>
      <w:r>
        <w:t xml:space="preserve"> "fixed",</w:t>
      </w:r>
    </w:p>
    <w:p w:rsidR="00EC73BE" w:rsidRDefault="00EC73BE" w:rsidP="00EC73BE">
      <w:pPr>
        <w:pStyle w:val="Code2"/>
      </w:pPr>
      <w:r>
        <w:t xml:space="preserve">  </w:t>
      </w:r>
      <w:r w:rsidRPr="007D66AA">
        <w:rPr>
          <w:b/>
        </w:rPr>
        <w:t>"name":</w:t>
      </w:r>
      <w:r>
        <w:t xml:space="preserve"> "Home",</w:t>
      </w:r>
    </w:p>
    <w:p w:rsidR="00EC73BE" w:rsidRDefault="00EC73BE" w:rsidP="00EC73BE">
      <w:pPr>
        <w:pStyle w:val="Code2"/>
      </w:pPr>
      <w:r>
        <w:t xml:space="preserve">  </w:t>
      </w:r>
      <w:r w:rsidRPr="007D66AA">
        <w:rPr>
          <w:b/>
        </w:rPr>
        <w:t>"exposure":</w:t>
      </w:r>
      <w:r>
        <w:t xml:space="preserve"> "indoor",</w:t>
      </w:r>
    </w:p>
    <w:p w:rsidR="00EC73BE" w:rsidRDefault="00EC73BE" w:rsidP="00EC73BE">
      <w:pPr>
        <w:pStyle w:val="Code2"/>
      </w:pPr>
      <w:r>
        <w:t xml:space="preserve">  </w:t>
      </w:r>
      <w:r w:rsidRPr="007D66AA">
        <w:rPr>
          <w:b/>
        </w:rPr>
        <w:t>"domain":</w:t>
      </w:r>
      <w:r>
        <w:t xml:space="preserve"> "physical",</w:t>
      </w:r>
    </w:p>
    <w:p w:rsidR="00EC73BE" w:rsidRDefault="00EC73BE" w:rsidP="00EC73BE">
      <w:pPr>
        <w:pStyle w:val="Code2"/>
      </w:pPr>
      <w:r w:rsidRPr="007D66AA">
        <w:rPr>
          <w:b/>
        </w:rPr>
        <w:t xml:space="preserve">  "ele":</w:t>
      </w:r>
      <w:r>
        <w:t xml:space="preserve"> "0",</w:t>
      </w:r>
    </w:p>
    <w:p w:rsidR="00EC73BE" w:rsidRDefault="00EC73BE" w:rsidP="00EC73BE">
      <w:pPr>
        <w:pStyle w:val="Code2"/>
      </w:pPr>
      <w:r>
        <w:t xml:space="preserve">  </w:t>
      </w:r>
      <w:r w:rsidRPr="007D66AA">
        <w:rPr>
          <w:b/>
        </w:rPr>
        <w:t>"lat":</w:t>
      </w:r>
      <w:r>
        <w:t xml:space="preserve"> 51.519853,</w:t>
      </w:r>
    </w:p>
    <w:p w:rsidR="00EC73BE" w:rsidRDefault="00EC73BE" w:rsidP="00EC73BE">
      <w:pPr>
        <w:pStyle w:val="Code2"/>
      </w:pPr>
      <w:r>
        <w:t xml:space="preserve">  </w:t>
      </w:r>
      <w:r w:rsidRPr="007D66AA">
        <w:rPr>
          <w:b/>
        </w:rPr>
        <w:t>"lon":</w:t>
      </w:r>
      <w:r>
        <w:t xml:space="preserve"> -0.12359600000002</w:t>
      </w:r>
    </w:p>
    <w:p w:rsidR="00EC73BE" w:rsidRDefault="00EC73BE" w:rsidP="00EC73BE">
      <w:pPr>
        <w:pStyle w:val="Code2"/>
      </w:pPr>
      <w:r>
        <w:t xml:space="preserve"> }</w:t>
      </w:r>
    </w:p>
    <w:p w:rsidR="00EC73BE" w:rsidRDefault="00EC73BE" w:rsidP="00EC73BE">
      <w:pPr>
        <w:pStyle w:val="Code2"/>
      </w:pPr>
      <w:r>
        <w:t>}</w:t>
      </w:r>
    </w:p>
    <w:p w:rsidR="00B21224" w:rsidRDefault="00775552" w:rsidP="00775552">
      <w:r>
        <w:t>The template recognizes and picks up th</w:t>
      </w:r>
      <w:r w:rsidR="00B21224">
        <w:t xml:space="preserve">e </w:t>
      </w:r>
      <w:r w:rsidR="00E625E6">
        <w:t>datastreams</w:t>
      </w:r>
      <w:r>
        <w:t>.</w:t>
      </w:r>
      <w:r w:rsidR="006A50E0">
        <w:t xml:space="preserve"> For every datastream </w:t>
      </w:r>
      <w:r w:rsidR="00BF0D52">
        <w:t>we get</w:t>
      </w:r>
      <w:r w:rsidR="006A50E0">
        <w:t xml:space="preserve"> all its tags in order to specify what kind of measurement is to be represented</w:t>
      </w:r>
      <w:r w:rsidR="00BC38A6">
        <w:t>. An implementation of this</w:t>
      </w:r>
      <w:r w:rsidR="00B21224">
        <w:t xml:space="preserve"> </w:t>
      </w:r>
      <w:r w:rsidR="00BC38A6">
        <w:t>follows.</w:t>
      </w:r>
      <w:r w:rsidR="00B21224">
        <w:t xml:space="preserve"> The </w:t>
      </w:r>
      <w:r w:rsidR="00706C43">
        <w:t>setDetailPage</w:t>
      </w:r>
      <w:r w:rsidR="005032F4">
        <w:t>Sensor</w:t>
      </w:r>
      <w:r w:rsidR="00036259" w:rsidRPr="00036259">
        <w:t xml:space="preserve"> </w:t>
      </w:r>
      <w:r w:rsidR="00B21224">
        <w:t xml:space="preserve">function searches for the </w:t>
      </w:r>
      <w:r w:rsidR="00C075EF">
        <w:t>datastreams tag values</w:t>
      </w:r>
      <w:r w:rsidR="00B21224">
        <w:t xml:space="preserve"> </w:t>
      </w:r>
      <w:r w:rsidR="00C075EF">
        <w:t>“</w:t>
      </w:r>
      <w:r w:rsidR="00C075EF" w:rsidRPr="005F0F21">
        <w:t>temperature</w:t>
      </w:r>
      <w:r w:rsidR="00C075EF">
        <w:t>”</w:t>
      </w:r>
      <w:r w:rsidR="00B21224">
        <w:t>,</w:t>
      </w:r>
      <w:r w:rsidR="006856F6">
        <w:t xml:space="preserve"> </w:t>
      </w:r>
      <w:r w:rsidR="00C075EF">
        <w:t xml:space="preserve">“humidity”, “carbon dioxide”, ”noise”, “carbon monoxide”, “ozone”, “nitrogen dioxide”, </w:t>
      </w:r>
      <w:r w:rsidR="006856F6">
        <w:t xml:space="preserve">or </w:t>
      </w:r>
      <w:r w:rsidR="00C075EF">
        <w:t>“electricity”</w:t>
      </w:r>
      <w:r w:rsidR="006856F6">
        <w:t>. When one of these tags are found</w:t>
      </w:r>
      <w:r w:rsidR="005E7DDB">
        <w:t>,</w:t>
      </w:r>
      <w:r w:rsidR="006856F6">
        <w:t xml:space="preserve"> a representative </w:t>
      </w:r>
      <w:r w:rsidR="00C075EF">
        <w:rPr>
          <w:lang w:val="en-GB" w:eastAsia="en-GB"/>
        </w:rPr>
        <w:t xml:space="preserve">icon </w:t>
      </w:r>
      <w:r w:rsidR="006856F6">
        <w:rPr>
          <w:lang w:val="en-GB" w:eastAsia="en-GB"/>
        </w:rPr>
        <w:t xml:space="preserve">is displayed in front of the measured data value, </w:t>
      </w:r>
      <w:r w:rsidR="00C075EF">
        <w:rPr>
          <w:lang w:val="en-GB" w:eastAsia="en-GB"/>
        </w:rPr>
        <w:t>in</w:t>
      </w:r>
      <w:r w:rsidR="005E7DDB">
        <w:rPr>
          <w:lang w:val="en-GB" w:eastAsia="en-GB"/>
        </w:rPr>
        <w:t xml:space="preserve"> sensor’s</w:t>
      </w:r>
      <w:r w:rsidR="00B21224">
        <w:rPr>
          <w:lang w:val="en-GB" w:eastAsia="en-GB"/>
        </w:rPr>
        <w:t xml:space="preserve"> details page. The code of the function</w:t>
      </w:r>
      <w:r w:rsidR="00036259">
        <w:rPr>
          <w:lang w:val="en-GB" w:eastAsia="en-GB"/>
        </w:rPr>
        <w:t xml:space="preserve"> that searches for them and initializes the </w:t>
      </w:r>
      <w:r w:rsidR="00036259" w:rsidRPr="00036259">
        <w:rPr>
          <w:lang w:val="en-GB" w:eastAsia="en-GB"/>
        </w:rPr>
        <w:t xml:space="preserve">contentTemplate </w:t>
      </w:r>
      <w:r w:rsidR="00036259">
        <w:rPr>
          <w:lang w:val="en-GB" w:eastAsia="en-GB"/>
        </w:rPr>
        <w:t xml:space="preserve">variable </w:t>
      </w:r>
      <w:r w:rsidR="00B21224">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w:t>
      </w:r>
      <w:r w:rsidR="00253FB1" w:rsidRPr="00253FB1">
        <w:t xml:space="preserve">setDetailPageSensor </w:t>
      </w:r>
      <w:r w:rsidRPr="007B2444">
        <w:rPr>
          <w:b/>
          <w:bCs/>
        </w:rPr>
        <w:t>(</w:t>
      </w:r>
      <w:r w:rsidR="00253FB1">
        <w:t>feed</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w:t>
      </w:r>
      <w:r w:rsidR="00D562DD">
        <w:rPr>
          <w:color w:val="008000"/>
          <w:shd w:val="clear" w:color="auto" w:fill="F2F4FF"/>
        </w:rPr>
        <w:t>sensor</w:t>
      </w:r>
      <w:r w:rsidR="00706C43">
        <w:rPr>
          <w:color w:val="008000"/>
          <w:shd w:val="clear" w:color="auto" w:fill="F2F4FF"/>
        </w:rPr>
        <w:t xml:space="preserve"> </w:t>
      </w:r>
      <w:r w:rsidR="00D64859">
        <w:rPr>
          <w:color w:val="008000"/>
          <w:shd w:val="clear" w:color="auto" w:fill="F2F4FF"/>
        </w:rPr>
        <w:t>specific attributes</w:t>
      </w:r>
      <w:r w:rsidR="001D2DD6">
        <w:rPr>
          <w:color w:val="008000"/>
          <w:shd w:val="clear" w:color="auto" w:fill="F2F4FF"/>
        </w:rPr>
        <w:t xml:space="preserve"> </w:t>
      </w:r>
      <w:r w:rsidRPr="007B2444">
        <w:rPr>
          <w:color w:val="008000"/>
          <w:shd w:val="clear" w:color="auto" w:fill="F2F4FF"/>
        </w:rPr>
        <w:t>*/</w:t>
      </w:r>
    </w:p>
    <w:p w:rsidR="004B46E4" w:rsidRDefault="007B2444" w:rsidP="004B46E4">
      <w:pPr>
        <w:pStyle w:val="Code2"/>
      </w:pPr>
      <w:r w:rsidRPr="007B2444">
        <w:t xml:space="preserve">    </w:t>
      </w:r>
      <w:r w:rsidR="004B46E4">
        <w:t>var contentTemplate =</w:t>
      </w:r>
    </w:p>
    <w:p w:rsidR="004B46E4" w:rsidRDefault="004B46E4" w:rsidP="004B46E4">
      <w:pPr>
        <w:pStyle w:val="Code2"/>
      </w:pPr>
      <w:r>
        <w:lastRenderedPageBreak/>
        <w:t xml:space="preserve">            </w:t>
      </w:r>
      <w:r w:rsidRPr="001368DA">
        <w:rPr>
          <w:color w:val="FF0080"/>
        </w:rPr>
        <w:t>"&lt;div class='feed-data'&gt;"</w:t>
      </w:r>
      <w:r>
        <w:t xml:space="preserve"> +</w:t>
      </w:r>
    </w:p>
    <w:p w:rsidR="004B46E4" w:rsidRDefault="004B46E4" w:rsidP="004B46E4">
      <w:pPr>
        <w:pStyle w:val="Code2"/>
      </w:pPr>
      <w:r>
        <w:t xml:space="preserve">            </w:t>
      </w:r>
      <w:r w:rsidRPr="001368DA">
        <w:rPr>
          <w:color w:val="FF0080"/>
        </w:rPr>
        <w:t>"&lt;div class='title'&gt;"</w:t>
      </w:r>
      <w:r>
        <w:t xml:space="preserve"> + feed.title + </w:t>
      </w:r>
      <w:r w:rsidRPr="001368DA">
        <w:rPr>
          <w:color w:val="FF0080"/>
        </w:rPr>
        <w:t>"&lt;/div&gt;"</w:t>
      </w:r>
      <w:r>
        <w:t xml:space="preserve"> +</w:t>
      </w:r>
    </w:p>
    <w:p w:rsidR="004B46E4" w:rsidRDefault="004B46E4" w:rsidP="004B46E4">
      <w:pPr>
        <w:pStyle w:val="Code2"/>
      </w:pPr>
      <w:r>
        <w:t xml:space="preserve">            </w:t>
      </w:r>
      <w:r w:rsidRPr="001368DA">
        <w:rPr>
          <w:color w:val="FF0080"/>
        </w:rPr>
        <w:t>"&lt;ul&gt;"</w:t>
      </w:r>
      <w:r>
        <w:t>;</w:t>
      </w:r>
    </w:p>
    <w:p w:rsidR="0058638A" w:rsidRPr="0058638A" w:rsidRDefault="0058638A" w:rsidP="004B46E4">
      <w:pPr>
        <w:pStyle w:val="Code2"/>
      </w:pPr>
      <w:r w:rsidRPr="00BE02AF">
        <w:rPr>
          <w:color w:val="FF0080"/>
        </w:rPr>
        <w:t>$</w:t>
      </w:r>
      <w:r w:rsidRPr="0058638A">
        <w:t>.each(feed.datastreams, function(i, stream) {</w:t>
      </w:r>
    </w:p>
    <w:p w:rsidR="0058638A" w:rsidRPr="0058638A" w:rsidRDefault="0058638A" w:rsidP="0058638A">
      <w:pPr>
        <w:pStyle w:val="Code2"/>
      </w:pPr>
      <w:r w:rsidRPr="0058638A">
        <w:t>var date = new Date(stream.at);</w:t>
      </w:r>
    </w:p>
    <w:p w:rsidR="0058638A" w:rsidRPr="0058638A" w:rsidRDefault="0058638A" w:rsidP="0058638A">
      <w:pPr>
        <w:pStyle w:val="Code2"/>
      </w:pPr>
      <w:r w:rsidRPr="0058638A">
        <w:t xml:space="preserve">        var measureDate = dateFormat(date, "dd/mm/yyyy, hh:MM:ss");</w:t>
      </w:r>
    </w:p>
    <w:p w:rsidR="0058638A" w:rsidRPr="0058638A" w:rsidRDefault="0058638A" w:rsidP="0058638A">
      <w:pPr>
        <w:pStyle w:val="Code2"/>
        <w:rPr>
          <w:color w:val="FF0080"/>
        </w:rPr>
      </w:pPr>
    </w:p>
    <w:p w:rsidR="0058638A" w:rsidRPr="0058638A" w:rsidRDefault="0058638A" w:rsidP="0058638A">
      <w:pPr>
        <w:pStyle w:val="Code2"/>
      </w:pPr>
      <w:r w:rsidRPr="0058638A">
        <w:t xml:space="preserve">        var image = "";</w:t>
      </w:r>
    </w:p>
    <w:p w:rsidR="0058638A" w:rsidRPr="0058638A" w:rsidRDefault="0058638A" w:rsidP="0058638A">
      <w:pPr>
        <w:pStyle w:val="Code2"/>
      </w:pPr>
      <w:r w:rsidRPr="0058638A">
        <w:t xml:space="preserve">        var text = "";</w:t>
      </w:r>
    </w:p>
    <w:p w:rsidR="0058638A" w:rsidRPr="0058638A" w:rsidRDefault="0058638A" w:rsidP="0058638A">
      <w:pPr>
        <w:pStyle w:val="Code2"/>
      </w:pPr>
      <w:r w:rsidRPr="0058638A">
        <w:t xml:space="preserve">        var iconLegend = "";</w:t>
      </w:r>
    </w:p>
    <w:p w:rsidR="0058638A" w:rsidRPr="0058638A" w:rsidRDefault="0058638A" w:rsidP="0058638A">
      <w:pPr>
        <w:pStyle w:val="Code2"/>
        <w:rPr>
          <w:color w:val="FF0080"/>
        </w:rPr>
      </w:pPr>
    </w:p>
    <w:p w:rsidR="0058638A" w:rsidRPr="0058638A" w:rsidRDefault="0058638A" w:rsidP="0058638A">
      <w:pPr>
        <w:pStyle w:val="Code2"/>
      </w:pPr>
      <w:r w:rsidRPr="0058638A">
        <w:t xml:space="preserve">        </w:t>
      </w:r>
      <w:r w:rsidRPr="0058638A">
        <w:rPr>
          <w:color w:val="FF0080"/>
        </w:rPr>
        <w:t>$</w:t>
      </w:r>
      <w:r w:rsidRPr="0058638A">
        <w:t>.each(stream.tags, function(j, tg) {</w:t>
      </w:r>
    </w:p>
    <w:p w:rsidR="0058638A" w:rsidRDefault="0058638A" w:rsidP="0058638A">
      <w:pPr>
        <w:pStyle w:val="Code2"/>
      </w:pPr>
      <w:r w:rsidRPr="0058638A">
        <w:t xml:space="preserve">            tag = tg.toString().toLowerCase();</w:t>
      </w:r>
    </w:p>
    <w:p w:rsidR="006225BE" w:rsidRPr="007B2444" w:rsidRDefault="006225BE" w:rsidP="0058638A">
      <w:pPr>
        <w:pStyle w:val="Code2"/>
        <w:rPr>
          <w:color w:val="FF0080"/>
        </w:rPr>
      </w:pP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 xml:space="preserve">If the </w:t>
      </w:r>
      <w:r w:rsidR="006225BE">
        <w:rPr>
          <w:lang w:val="en-GB" w:eastAsia="en-GB"/>
        </w:rPr>
        <w:t>tags</w:t>
      </w:r>
      <w:r>
        <w:rPr>
          <w:lang w:val="en-GB" w:eastAsia="en-GB"/>
        </w:rPr>
        <w:t xml:space="preserve"> are found we also want to display a relevant icon before their values:</w:t>
      </w:r>
    </w:p>
    <w:p w:rsidR="005F4623" w:rsidRPr="005F0F21" w:rsidRDefault="005F4623" w:rsidP="005F4623">
      <w:pPr>
        <w:pStyle w:val="Code2"/>
      </w:pPr>
      <w:r w:rsidRPr="005F0F21">
        <w:rPr>
          <w:b/>
          <w:bCs/>
          <w:i/>
          <w:iCs/>
          <w:color w:val="000080"/>
        </w:rPr>
        <w:t xml:space="preserve">switch </w:t>
      </w:r>
      <w:r w:rsidRPr="005F0F21">
        <w:t>(tag) {</w:t>
      </w:r>
    </w:p>
    <w:p w:rsidR="005F4623" w:rsidRPr="005F0F21" w:rsidRDefault="005F4623" w:rsidP="005F4623">
      <w:pPr>
        <w:pStyle w:val="Code2"/>
      </w:pPr>
      <w:r w:rsidRPr="005F0F21">
        <w:t xml:space="preserve">                </w:t>
      </w:r>
      <w:r w:rsidRPr="005F0F21">
        <w:rPr>
          <w:b/>
          <w:bCs/>
          <w:i/>
          <w:iCs/>
          <w:color w:val="000080"/>
        </w:rPr>
        <w:t>case</w:t>
      </w:r>
      <w:r w:rsidRPr="005F0F21">
        <w:t xml:space="preserve"> "temperature":</w:t>
      </w:r>
    </w:p>
    <w:p w:rsidR="005F4623" w:rsidRPr="005F0F21" w:rsidRDefault="005F4623" w:rsidP="005F4623">
      <w:pPr>
        <w:pStyle w:val="Code2"/>
      </w:pPr>
      <w:r w:rsidRPr="005F0F21">
        <w:t xml:space="preserve">                    image = "&lt;img src='images/temperature2.png' alt='Temperature' /&gt;";</w:t>
      </w:r>
    </w:p>
    <w:p w:rsidR="005F4623" w:rsidRPr="005F0F21" w:rsidRDefault="005F4623" w:rsidP="005F4623">
      <w:pPr>
        <w:pStyle w:val="Code2"/>
      </w:pPr>
      <w:r w:rsidRPr="005F0F21">
        <w:t xml:space="preserve">                    iconLegend = tag;</w:t>
      </w:r>
    </w:p>
    <w:p w:rsidR="005F4623" w:rsidRPr="005F0F21" w:rsidRDefault="005F4623" w:rsidP="005F4623">
      <w:pPr>
        <w:pStyle w:val="Code2"/>
      </w:pPr>
      <w:r w:rsidRPr="005F0F21">
        <w:t xml:space="preserve">                    text = "";</w:t>
      </w:r>
    </w:p>
    <w:p w:rsidR="005F4623" w:rsidRPr="005F0F21" w:rsidRDefault="005F4623" w:rsidP="005F4623">
      <w:pPr>
        <w:pStyle w:val="Code2"/>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"humidity":</w:t>
      </w:r>
    </w:p>
    <w:p w:rsidR="005F4623" w:rsidRPr="005F0F21" w:rsidRDefault="005F4623" w:rsidP="005F4623">
      <w:pPr>
        <w:pStyle w:val="Code2"/>
      </w:pPr>
      <w:r w:rsidRPr="005F0F21">
        <w:t xml:space="preserve">                    image = "&lt;img src='images/humidity.png' alt='Humidity' /&gt;";</w:t>
      </w:r>
    </w:p>
    <w:p w:rsidR="005F4623" w:rsidRPr="005F0F21" w:rsidRDefault="005F4623" w:rsidP="005F4623">
      <w:pPr>
        <w:pStyle w:val="Code2"/>
      </w:pPr>
      <w:r w:rsidRPr="005F0F21">
        <w:t xml:space="preserve">                    iconLegend = tag;</w:t>
      </w:r>
    </w:p>
    <w:p w:rsidR="005F4623" w:rsidRPr="005F0F21" w:rsidRDefault="005F4623" w:rsidP="005F4623">
      <w:pPr>
        <w:pStyle w:val="Code2"/>
      </w:pPr>
      <w:r w:rsidRPr="005F0F21">
        <w:t xml:space="preserve">                    text = "";</w:t>
      </w:r>
    </w:p>
    <w:p w:rsidR="005F4623" w:rsidRPr="005F0F21" w:rsidRDefault="005F4623" w:rsidP="005F4623">
      <w:pPr>
        <w:pStyle w:val="Code2"/>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"carbon dioxide":</w:t>
      </w:r>
    </w:p>
    <w:p w:rsidR="005F4623" w:rsidRPr="005F0F21" w:rsidRDefault="005F4623" w:rsidP="005F4623">
      <w:pPr>
        <w:pStyle w:val="Code2"/>
      </w:pPr>
      <w:r w:rsidRPr="005F0F21">
        <w:t xml:space="preserve">                    image = "&lt;img src='images/icon-co2.png' alt='Carbon2' /&gt;";</w:t>
      </w:r>
    </w:p>
    <w:p w:rsidR="005F4623" w:rsidRPr="005F0F21" w:rsidRDefault="005F4623" w:rsidP="005F4623">
      <w:pPr>
        <w:pStyle w:val="Code2"/>
      </w:pPr>
      <w:r w:rsidRPr="005F0F21">
        <w:t xml:space="preserve">                    iconLegend = tag;</w:t>
      </w:r>
    </w:p>
    <w:p w:rsidR="005F4623" w:rsidRPr="005F0F21" w:rsidRDefault="005F4623" w:rsidP="005F4623">
      <w:pPr>
        <w:pStyle w:val="Code2"/>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"noise":</w:t>
      </w:r>
    </w:p>
    <w:p w:rsidR="005F4623" w:rsidRPr="005F0F21" w:rsidRDefault="005F4623" w:rsidP="005F4623">
      <w:pPr>
        <w:pStyle w:val="Code2"/>
      </w:pPr>
      <w:r w:rsidRPr="005F0F21">
        <w:t xml:space="preserve">                    image = "&lt;img src='images/decibel.png' alt='Noise' /&gt;";</w:t>
      </w:r>
    </w:p>
    <w:p w:rsidR="005F4623" w:rsidRPr="005F0F21" w:rsidRDefault="005F4623" w:rsidP="005F4623">
      <w:pPr>
        <w:pStyle w:val="Code2"/>
      </w:pPr>
      <w:r w:rsidRPr="005F0F21">
        <w:t xml:space="preserve">                    iconLegend = tag;</w:t>
      </w:r>
    </w:p>
    <w:p w:rsidR="005F4623" w:rsidRPr="005F0F21" w:rsidRDefault="005F4623" w:rsidP="005F4623">
      <w:pPr>
        <w:pStyle w:val="Code2"/>
        <w:rPr>
          <w:b/>
          <w:bCs/>
          <w:i/>
          <w:iCs/>
          <w:color w:val="000080"/>
        </w:rPr>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"carbon monoxide":</w:t>
      </w:r>
    </w:p>
    <w:p w:rsidR="005F4623" w:rsidRPr="005F0F21" w:rsidRDefault="005F4623" w:rsidP="005F4623">
      <w:pPr>
        <w:pStyle w:val="Code2"/>
      </w:pPr>
      <w:r w:rsidRPr="005F0F21">
        <w:t xml:space="preserve">                    image = "&lt;img src='images/icon-co.png' alt='Carbon' /&gt;";</w:t>
      </w:r>
    </w:p>
    <w:p w:rsidR="005F4623" w:rsidRPr="005F0F21" w:rsidRDefault="005F4623" w:rsidP="005F4623">
      <w:pPr>
        <w:pStyle w:val="Code2"/>
      </w:pPr>
      <w:r w:rsidRPr="005F0F21">
        <w:t xml:space="preserve">                    iconLegend = tag;</w:t>
      </w:r>
    </w:p>
    <w:p w:rsidR="005F4623" w:rsidRPr="005F0F21" w:rsidRDefault="005F4623" w:rsidP="005F4623">
      <w:pPr>
        <w:pStyle w:val="Code2"/>
        <w:rPr>
          <w:b/>
          <w:bCs/>
          <w:i/>
          <w:iCs/>
          <w:color w:val="000080"/>
        </w:rPr>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"ozone":</w:t>
      </w:r>
    </w:p>
    <w:p w:rsidR="005F4623" w:rsidRPr="005F0F21" w:rsidRDefault="005F4623" w:rsidP="005F4623">
      <w:pPr>
        <w:pStyle w:val="Code2"/>
      </w:pPr>
      <w:r w:rsidRPr="005F0F21">
        <w:t xml:space="preserve">                    image = "&lt;img src='images/icon-o3.png' alt='Ozone' /&gt;";</w:t>
      </w:r>
    </w:p>
    <w:p w:rsidR="005F4623" w:rsidRPr="005F0F21" w:rsidRDefault="005F4623" w:rsidP="005F4623">
      <w:pPr>
        <w:pStyle w:val="Code2"/>
      </w:pPr>
      <w:r w:rsidRPr="005F0F21">
        <w:t xml:space="preserve">                    iconLegend = tag;</w:t>
      </w:r>
    </w:p>
    <w:p w:rsidR="005F4623" w:rsidRPr="005F0F21" w:rsidRDefault="005F4623" w:rsidP="005F4623">
      <w:pPr>
        <w:pStyle w:val="Code2"/>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"nitrogen dioxide":</w:t>
      </w:r>
    </w:p>
    <w:p w:rsidR="005F4623" w:rsidRPr="005F0F21" w:rsidRDefault="005F4623" w:rsidP="005F4623">
      <w:pPr>
        <w:pStyle w:val="Code2"/>
      </w:pPr>
      <w:r w:rsidRPr="005F0F21">
        <w:t xml:space="preserve">                    image = "&lt;img src='images/icon-no2.png' alt='Nitrogen' /&gt;";</w:t>
      </w:r>
    </w:p>
    <w:p w:rsidR="005F4623" w:rsidRPr="005F0F21" w:rsidRDefault="005F4623" w:rsidP="005F4623">
      <w:pPr>
        <w:pStyle w:val="Code2"/>
      </w:pPr>
      <w:r w:rsidRPr="005F0F21">
        <w:t xml:space="preserve">                    iconLegend = tag;</w:t>
      </w:r>
    </w:p>
    <w:p w:rsidR="005F4623" w:rsidRPr="005F0F21" w:rsidRDefault="005F4623" w:rsidP="005F4623">
      <w:pPr>
        <w:pStyle w:val="Code2"/>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case</w:t>
      </w:r>
      <w:r w:rsidRPr="005F0F21">
        <w:t xml:space="preserve"> "electricity":</w:t>
      </w:r>
    </w:p>
    <w:p w:rsidR="005F4623" w:rsidRPr="005F0F21" w:rsidRDefault="005F4623" w:rsidP="005F4623">
      <w:pPr>
        <w:pStyle w:val="Code2"/>
      </w:pPr>
      <w:r w:rsidRPr="005F0F21">
        <w:t xml:space="preserve">                    image = "&lt;img src='images/icon-power.png' alt='Electricity' /&gt;";</w:t>
      </w:r>
    </w:p>
    <w:p w:rsidR="005F4623" w:rsidRPr="005F0F21" w:rsidRDefault="005F4623" w:rsidP="005F4623">
      <w:pPr>
        <w:pStyle w:val="Code2"/>
      </w:pPr>
      <w:r w:rsidRPr="005F0F21">
        <w:t xml:space="preserve">                    iconLegend = tag;</w:t>
      </w:r>
    </w:p>
    <w:p w:rsidR="005F4623" w:rsidRPr="005F0F21" w:rsidRDefault="005F4623" w:rsidP="005F4623">
      <w:pPr>
        <w:pStyle w:val="Code2"/>
        <w:rPr>
          <w:b/>
          <w:bCs/>
          <w:i/>
          <w:iCs/>
          <w:color w:val="000080"/>
        </w:rPr>
      </w:pPr>
      <w:r w:rsidRPr="005F0F21">
        <w:t xml:space="preserve">                    </w:t>
      </w:r>
      <w:r w:rsidRPr="005F0F21">
        <w:rPr>
          <w:b/>
          <w:bCs/>
          <w:i/>
          <w:iCs/>
          <w:color w:val="000080"/>
        </w:rPr>
        <w:t>break;</w:t>
      </w:r>
    </w:p>
    <w:p w:rsidR="005F4623" w:rsidRPr="005F0F21" w:rsidRDefault="005F4623" w:rsidP="005F4623">
      <w:pPr>
        <w:pStyle w:val="Code2"/>
      </w:pPr>
    </w:p>
    <w:p w:rsidR="005F4623" w:rsidRPr="005F0F21" w:rsidRDefault="005F4623" w:rsidP="005F4623">
      <w:pPr>
        <w:pStyle w:val="Code2"/>
      </w:pPr>
      <w:r w:rsidRPr="005F0F21">
        <w:t xml:space="preserve">                </w:t>
      </w:r>
      <w:r w:rsidRPr="005F0F21">
        <w:rPr>
          <w:b/>
          <w:bCs/>
          <w:i/>
          <w:iCs/>
          <w:color w:val="000080"/>
        </w:rPr>
        <w:t>default</w:t>
      </w:r>
      <w:r w:rsidRPr="005F0F21">
        <w:t xml:space="preserve"> :</w:t>
      </w:r>
    </w:p>
    <w:p w:rsidR="005F4623" w:rsidRPr="005F0F21" w:rsidRDefault="005F4623" w:rsidP="005F4623">
      <w:pPr>
        <w:pStyle w:val="Code2"/>
      </w:pPr>
      <w:r w:rsidRPr="005F0F21">
        <w:t xml:space="preserve">                    </w:t>
      </w:r>
      <w:r w:rsidRPr="005F0F21">
        <w:rPr>
          <w:b/>
          <w:bCs/>
          <w:i/>
          <w:iCs/>
          <w:color w:val="000080"/>
        </w:rPr>
        <w:t>if</w:t>
      </w:r>
      <w:r w:rsidRPr="005F0F21">
        <w:t xml:space="preserve"> (image != "") {</w:t>
      </w:r>
    </w:p>
    <w:p w:rsidR="005F4623" w:rsidRPr="005F0F21" w:rsidRDefault="005F4623" w:rsidP="005F4623">
      <w:pPr>
        <w:pStyle w:val="Code2"/>
      </w:pPr>
      <w:r w:rsidRPr="005F0F21">
        <w:t xml:space="preserve">                        text = "";</w:t>
      </w:r>
    </w:p>
    <w:p w:rsidR="005F4623" w:rsidRPr="005F0F21" w:rsidRDefault="005F4623" w:rsidP="005F4623">
      <w:pPr>
        <w:pStyle w:val="Code2"/>
      </w:pPr>
      <w:r w:rsidRPr="005F0F21">
        <w:t xml:space="preserve">                    }</w:t>
      </w:r>
    </w:p>
    <w:p w:rsidR="005F4623" w:rsidRPr="005F0F21" w:rsidRDefault="005F4623" w:rsidP="005F4623">
      <w:pPr>
        <w:pStyle w:val="Code2"/>
      </w:pPr>
      <w:r w:rsidRPr="005F0F21">
        <w:t xml:space="preserve">                    </w:t>
      </w:r>
      <w:r w:rsidRPr="005F0F21">
        <w:rPr>
          <w:b/>
          <w:bCs/>
          <w:i/>
          <w:iCs/>
          <w:color w:val="000080"/>
        </w:rPr>
        <w:t xml:space="preserve">else </w:t>
      </w:r>
      <w:r w:rsidRPr="005F0F21">
        <w:t>{</w:t>
      </w:r>
    </w:p>
    <w:p w:rsidR="005F4623" w:rsidRPr="005F0F21" w:rsidRDefault="005F4623" w:rsidP="005F4623">
      <w:pPr>
        <w:pStyle w:val="Code2"/>
      </w:pPr>
      <w:r w:rsidRPr="005F0F21">
        <w:t xml:space="preserve">                        text = "&lt;div class='text'&gt;" + tag + " " + "&lt;/div&gt;";</w:t>
      </w:r>
    </w:p>
    <w:p w:rsidR="005F4623" w:rsidRPr="005F0F21" w:rsidRDefault="005F4623" w:rsidP="005F4623">
      <w:pPr>
        <w:pStyle w:val="Code2"/>
      </w:pPr>
      <w:r w:rsidRPr="005F0F21">
        <w:t xml:space="preserve">                        image = "";</w:t>
      </w:r>
    </w:p>
    <w:p w:rsidR="005F4623" w:rsidRPr="005F0F21" w:rsidRDefault="005F4623" w:rsidP="005F4623">
      <w:pPr>
        <w:pStyle w:val="Code2"/>
      </w:pPr>
      <w:r w:rsidRPr="005F0F21">
        <w:t xml:space="preserve">                        iconLegend = "";</w:t>
      </w:r>
    </w:p>
    <w:p w:rsidR="005F4623" w:rsidRPr="005F0F21" w:rsidRDefault="005F4623" w:rsidP="005F4623">
      <w:pPr>
        <w:pStyle w:val="Code2"/>
      </w:pPr>
      <w:r w:rsidRPr="005F0F21">
        <w:t xml:space="preserve">                    }</w:t>
      </w:r>
    </w:p>
    <w:p w:rsidR="005F4623" w:rsidRPr="005F0F21" w:rsidRDefault="005F4623" w:rsidP="005F4623">
      <w:pPr>
        <w:pStyle w:val="Code2"/>
      </w:pPr>
      <w:r w:rsidRPr="005F0F21">
        <w:lastRenderedPageBreak/>
        <w:t xml:space="preserve">                    </w:t>
      </w:r>
      <w:r w:rsidRPr="005F0F21">
        <w:rPr>
          <w:b/>
          <w:bCs/>
          <w:i/>
          <w:iCs/>
          <w:color w:val="000080"/>
        </w:rPr>
        <w:t>break</w:t>
      </w:r>
      <w:r w:rsidRPr="005F0F21">
        <w:t>;</w:t>
      </w:r>
    </w:p>
    <w:p w:rsidR="00036259" w:rsidRDefault="005F4623" w:rsidP="00745C5D">
      <w:pPr>
        <w:pStyle w:val="Code2"/>
      </w:pPr>
      <w:r w:rsidRPr="005F0F21">
        <w:t xml:space="preserve">            }</w:t>
      </w:r>
    </w:p>
    <w:p w:rsidR="00745C5D" w:rsidRPr="00745C5D" w:rsidRDefault="00745C5D" w:rsidP="00745C5D">
      <w:pPr>
        <w:pStyle w:val="Code2"/>
      </w:pPr>
    </w:p>
    <w:p w:rsidR="004E60F7" w:rsidRPr="00437264" w:rsidRDefault="00745C5D" w:rsidP="004E60F7">
      <w:pPr>
        <w:pStyle w:val="Code2"/>
      </w:pPr>
      <w:r>
        <w:rPr>
          <w:lang w:val="en-GB"/>
        </w:rPr>
        <w:t>c</w:t>
      </w:r>
      <w:r w:rsidR="004E60F7" w:rsidRPr="00437264">
        <w:t xml:space="preserve">ontentTemplate += </w:t>
      </w:r>
      <w:r w:rsidR="004E60F7" w:rsidRPr="00437264">
        <w:rPr>
          <w:color w:val="FF0080"/>
        </w:rPr>
        <w:t>"&lt;li id='mylist'&gt;&lt;span class='image-icon'&gt;"</w:t>
      </w:r>
      <w:r w:rsidR="004E60F7" w:rsidRPr="00437264">
        <w:t xml:space="preserve"> + image + </w:t>
      </w:r>
      <w:r w:rsidR="004E60F7" w:rsidRPr="00437264">
        <w:rPr>
          <w:color w:val="FF0080"/>
        </w:rPr>
        <w:t>"&lt;/span&gt;"</w:t>
      </w:r>
      <w:r w:rsidR="004E60F7" w:rsidRPr="00437264">
        <w:t xml:space="preserve"> + text + </w:t>
      </w:r>
      <w:r w:rsidR="004E60F7" w:rsidRPr="00437264">
        <w:rPr>
          <w:color w:val="FF0080"/>
        </w:rPr>
        <w:t>"&lt;div class='showDetails'&gt;"</w:t>
      </w:r>
      <w:r w:rsidR="004E60F7" w:rsidRPr="00437264">
        <w:t xml:space="preserve"> + iconLegend + </w:t>
      </w:r>
      <w:r w:rsidR="004E60F7" w:rsidRPr="00437264">
        <w:rPr>
          <w:color w:val="FF0080"/>
        </w:rPr>
        <w:t>"&lt;/div&gt;&lt;span class='image-text'&gt;"</w:t>
      </w:r>
      <w:r w:rsidR="004E60F7" w:rsidRPr="00437264">
        <w:t xml:space="preserve"> + stream.current_value + " " + unit + </w:t>
      </w:r>
      <w:r w:rsidR="004E60F7" w:rsidRPr="00437264">
        <w:rPr>
          <w:color w:val="FF0080"/>
        </w:rPr>
        <w:t>"&lt;/span&gt;&lt;div class='feedDetails'&gt;&lt;/div&gt;&lt;div id='center-button'&gt;&lt;a href='#' data-role='button' data-icon='feed-graph' onclick='historyGraphClick("</w:t>
      </w:r>
      <w:r w:rsidR="004E60F7" w:rsidRPr="00437264">
        <w:t xml:space="preserve"> + feed.id + </w:t>
      </w:r>
      <w:r w:rsidR="004E60F7" w:rsidRPr="00437264">
        <w:rPr>
          <w:color w:val="FF0080"/>
        </w:rPr>
        <w:t>",\""</w:t>
      </w:r>
      <w:r w:rsidR="004E60F7" w:rsidRPr="00437264">
        <w:t xml:space="preserve"> + stream.id + </w:t>
      </w:r>
      <w:r w:rsidR="004E60F7" w:rsidRPr="00437264">
        <w:rPr>
          <w:color w:val="FF0080"/>
        </w:rPr>
        <w:t>"\"); return false;'&gt;History &lt;/a&gt;&lt;/div&gt;&lt;div class='valueDate'&gt;"</w:t>
      </w:r>
    </w:p>
    <w:p w:rsidR="004E60F7" w:rsidRPr="00437264" w:rsidRDefault="004E60F7" w:rsidP="004E60F7">
      <w:pPr>
        <w:pStyle w:val="Code2"/>
      </w:pPr>
      <w:r w:rsidRPr="00437264">
        <w:t xml:space="preserve">                + measureDate + </w:t>
      </w:r>
      <w:r w:rsidRPr="00437264">
        <w:rPr>
          <w:color w:val="FF0080"/>
        </w:rPr>
        <w:t>"&lt;/div&gt;&lt;div class='feedDetails'&gt;&lt;/div&gt;&lt;/li&gt;"</w:t>
      </w:r>
      <w:r w:rsidRPr="00437264">
        <w:t>;</w:t>
      </w:r>
    </w:p>
    <w:p w:rsidR="004E60F7" w:rsidRPr="00437264" w:rsidRDefault="004E60F7" w:rsidP="004E60F7">
      <w:pPr>
        <w:pStyle w:val="Code2"/>
      </w:pPr>
    </w:p>
    <w:p w:rsidR="003E0AAA" w:rsidRDefault="003E0AAA" w:rsidP="003E0AAA">
      <w:pPr>
        <w:spacing w:before="0" w:after="0"/>
        <w:jc w:val="left"/>
        <w:rPr>
          <w:lang w:val="en-GB" w:eastAsia="en-GB"/>
        </w:rPr>
      </w:pPr>
    </w:p>
    <w:p w:rsidR="003E0AAA" w:rsidRDefault="007672A5" w:rsidP="003E0AAA">
      <w:pPr>
        <w:spacing w:before="0" w:after="0"/>
        <w:jc w:val="left"/>
        <w:rPr>
          <w:lang w:val="en-GB" w:eastAsia="en-GB"/>
        </w:rPr>
      </w:pPr>
      <w:r>
        <w:rPr>
          <w:lang w:val="en-GB" w:eastAsia="en-GB"/>
        </w:rPr>
        <w:t xml:space="preserve">A </w:t>
      </w:r>
      <w:r w:rsidR="003E0AAA">
        <w:rPr>
          <w:lang w:val="en-GB" w:eastAsia="en-GB"/>
        </w:rPr>
        <w:t>tag</w:t>
      </w:r>
      <w:r>
        <w:rPr>
          <w:lang w:val="en-GB" w:eastAsia="en-GB"/>
        </w:rPr>
        <w:t xml:space="preserve"> “iconLegend”</w:t>
      </w:r>
      <w:r w:rsidR="003E0AAA">
        <w:rPr>
          <w:lang w:val="en-GB" w:eastAsia="en-GB"/>
        </w:rPr>
        <w:t xml:space="preserve"> that actually describes what the icon depicts is also appears when the user clicks on the </w:t>
      </w:r>
      <w:r w:rsidR="002C3533">
        <w:rPr>
          <w:lang w:val="en-GB" w:eastAsia="en-GB"/>
        </w:rPr>
        <w:t>radio button which is placed in the begin</w:t>
      </w:r>
      <w:r w:rsidR="00332A50">
        <w:rPr>
          <w:lang w:val="en-GB" w:eastAsia="en-GB"/>
        </w:rPr>
        <w:t>ning</w:t>
      </w:r>
      <w:r w:rsidR="002C3533">
        <w:rPr>
          <w:lang w:val="en-GB" w:eastAsia="en-GB"/>
        </w:rPr>
        <w:t xml:space="preserve"> of </w:t>
      </w:r>
      <w:r w:rsidR="00637EA9">
        <w:rPr>
          <w:lang w:val="en-GB" w:eastAsia="en-GB"/>
        </w:rPr>
        <w:t xml:space="preserve">the </w:t>
      </w:r>
      <w:r w:rsidR="002C3533">
        <w:rPr>
          <w:lang w:val="en-GB" w:eastAsia="en-GB"/>
        </w:rPr>
        <w:t>details page.</w:t>
      </w:r>
    </w:p>
    <w:p w:rsidR="00211568" w:rsidRDefault="00211568" w:rsidP="003E0AAA">
      <w:pPr>
        <w:spacing w:before="0" w:after="0"/>
        <w:jc w:val="left"/>
        <w:rPr>
          <w:lang w:val="en-GB" w:eastAsia="en-GB"/>
        </w:rPr>
      </w:pPr>
    </w:p>
    <w:p w:rsidR="00211568" w:rsidRPr="00211568" w:rsidRDefault="00211568" w:rsidP="00211568">
      <w:pPr>
        <w:pStyle w:val="Code2"/>
        <w:rPr>
          <w:lang w:val="en-GB" w:eastAsia="en-GB"/>
        </w:rPr>
      </w:pPr>
      <w:r w:rsidRPr="00211568">
        <w:rPr>
          <w:color w:val="FF0080"/>
        </w:rPr>
        <w:t>$("#isOff"</w:t>
      </w:r>
      <w:r w:rsidRPr="00211568">
        <w:rPr>
          <w:lang w:val="en-GB" w:eastAsia="en-GB"/>
        </w:rPr>
        <w:t>).click(function() {</w:t>
      </w:r>
    </w:p>
    <w:p w:rsidR="00211568" w:rsidRPr="00211568" w:rsidRDefault="00211568" w:rsidP="00211568">
      <w:pPr>
        <w:pStyle w:val="Code2"/>
        <w:rPr>
          <w:lang w:val="en-GB" w:eastAsia="en-GB"/>
        </w:rPr>
      </w:pPr>
      <w:r w:rsidRPr="00211568">
        <w:rPr>
          <w:lang w:val="en-GB" w:eastAsia="en-GB"/>
        </w:rPr>
        <w:t xml:space="preserve">        </w:t>
      </w:r>
      <w:r w:rsidRPr="00211568">
        <w:rPr>
          <w:color w:val="FF0080"/>
        </w:rPr>
        <w:t>$(".showDetails")</w:t>
      </w:r>
      <w:r w:rsidRPr="00211568">
        <w:rPr>
          <w:lang w:val="en-GB" w:eastAsia="en-GB"/>
        </w:rPr>
        <w:t>.hide();</w:t>
      </w:r>
    </w:p>
    <w:p w:rsidR="00211568" w:rsidRPr="00211568" w:rsidRDefault="00211568" w:rsidP="00211568">
      <w:pPr>
        <w:pStyle w:val="Code2"/>
        <w:rPr>
          <w:lang w:val="en-GB" w:eastAsia="en-GB"/>
        </w:rPr>
      </w:pPr>
      <w:r w:rsidRPr="00211568">
        <w:rPr>
          <w:lang w:val="en-GB" w:eastAsia="en-GB"/>
        </w:rPr>
        <w:t xml:space="preserve">    });</w:t>
      </w:r>
    </w:p>
    <w:p w:rsidR="00211568" w:rsidRPr="00211568" w:rsidRDefault="00211568" w:rsidP="00211568">
      <w:pPr>
        <w:pStyle w:val="Code2"/>
        <w:rPr>
          <w:lang w:val="en-GB" w:eastAsia="en-GB"/>
        </w:rPr>
      </w:pPr>
    </w:p>
    <w:p w:rsidR="00211568" w:rsidRPr="00211568" w:rsidRDefault="00211568" w:rsidP="00211568">
      <w:pPr>
        <w:pStyle w:val="Code2"/>
        <w:rPr>
          <w:lang w:val="en-GB" w:eastAsia="en-GB"/>
        </w:rPr>
      </w:pPr>
      <w:r w:rsidRPr="00211568">
        <w:rPr>
          <w:lang w:val="en-GB" w:eastAsia="en-GB"/>
        </w:rPr>
        <w:t xml:space="preserve">    </w:t>
      </w:r>
      <w:r w:rsidRPr="00211568">
        <w:rPr>
          <w:color w:val="FF0080"/>
        </w:rPr>
        <w:t>$("#isOn")</w:t>
      </w:r>
      <w:r w:rsidRPr="00211568">
        <w:rPr>
          <w:lang w:val="en-GB" w:eastAsia="en-GB"/>
        </w:rPr>
        <w:t>.click(function() {</w:t>
      </w:r>
    </w:p>
    <w:p w:rsidR="00211568" w:rsidRPr="00211568" w:rsidRDefault="00211568" w:rsidP="00211568">
      <w:pPr>
        <w:pStyle w:val="Code2"/>
        <w:rPr>
          <w:lang w:val="en-GB" w:eastAsia="en-GB"/>
        </w:rPr>
      </w:pPr>
      <w:r w:rsidRPr="00211568">
        <w:rPr>
          <w:lang w:val="en-GB" w:eastAsia="en-GB"/>
        </w:rPr>
        <w:t xml:space="preserve">        </w:t>
      </w:r>
      <w:r w:rsidRPr="00211568">
        <w:rPr>
          <w:color w:val="FF0080"/>
        </w:rPr>
        <w:t>$(".showDetails")</w:t>
      </w:r>
      <w:r w:rsidRPr="00211568">
        <w:rPr>
          <w:lang w:val="en-GB" w:eastAsia="en-GB"/>
        </w:rPr>
        <w:t>.each(function() {</w:t>
      </w:r>
    </w:p>
    <w:p w:rsidR="00211568" w:rsidRPr="00211568" w:rsidRDefault="00211568" w:rsidP="00211568">
      <w:pPr>
        <w:pStyle w:val="Code2"/>
        <w:rPr>
          <w:lang w:val="en-GB" w:eastAsia="en-GB"/>
        </w:rPr>
      </w:pPr>
      <w:r w:rsidRPr="00211568">
        <w:rPr>
          <w:lang w:val="en-GB" w:eastAsia="en-GB"/>
        </w:rPr>
        <w:t xml:space="preserve">            </w:t>
      </w:r>
      <w:r w:rsidRPr="00211568">
        <w:rPr>
          <w:b/>
          <w:bCs/>
          <w:i/>
          <w:iCs/>
          <w:color w:val="000080"/>
        </w:rPr>
        <w:t>if</w:t>
      </w:r>
      <w:r w:rsidRPr="00211568">
        <w:rPr>
          <w:lang w:val="en-GB" w:eastAsia="en-GB"/>
        </w:rPr>
        <w:t xml:space="preserve"> </w:t>
      </w:r>
      <w:r w:rsidRPr="00211568">
        <w:rPr>
          <w:color w:val="FF0080"/>
        </w:rPr>
        <w:t>($(this)</w:t>
      </w:r>
      <w:r w:rsidRPr="00211568">
        <w:rPr>
          <w:lang w:val="en-GB" w:eastAsia="en-GB"/>
        </w:rPr>
        <w:t>.html() != "")</w:t>
      </w:r>
    </w:p>
    <w:p w:rsidR="00211568" w:rsidRPr="00211568" w:rsidRDefault="00211568" w:rsidP="00211568">
      <w:pPr>
        <w:pStyle w:val="Code2"/>
        <w:rPr>
          <w:lang w:val="en-GB" w:eastAsia="en-GB"/>
        </w:rPr>
      </w:pPr>
      <w:r w:rsidRPr="00211568">
        <w:rPr>
          <w:lang w:val="en-GB" w:eastAsia="en-GB"/>
        </w:rPr>
        <w:t xml:space="preserve">            {</w:t>
      </w:r>
    </w:p>
    <w:p w:rsidR="00211568" w:rsidRPr="00211568" w:rsidRDefault="00211568" w:rsidP="00211568">
      <w:pPr>
        <w:pStyle w:val="Code2"/>
        <w:rPr>
          <w:lang w:val="en-GB" w:eastAsia="en-GB"/>
        </w:rPr>
      </w:pPr>
      <w:r w:rsidRPr="00211568">
        <w:rPr>
          <w:lang w:val="en-GB" w:eastAsia="en-GB"/>
        </w:rPr>
        <w:t xml:space="preserve">                </w:t>
      </w:r>
      <w:r w:rsidRPr="00211568">
        <w:rPr>
          <w:color w:val="FF0080"/>
        </w:rPr>
        <w:t>$(this)</w:t>
      </w:r>
      <w:r w:rsidRPr="00211568">
        <w:rPr>
          <w:lang w:val="en-GB" w:eastAsia="en-GB"/>
        </w:rPr>
        <w:t>.show();</w:t>
      </w:r>
    </w:p>
    <w:p w:rsidR="00211568" w:rsidRPr="00211568" w:rsidRDefault="00211568" w:rsidP="00211568">
      <w:pPr>
        <w:pStyle w:val="Code2"/>
        <w:rPr>
          <w:lang w:val="en-GB" w:eastAsia="en-GB"/>
        </w:rPr>
      </w:pPr>
      <w:r w:rsidRPr="00211568">
        <w:rPr>
          <w:lang w:val="en-GB" w:eastAsia="en-GB"/>
        </w:rPr>
        <w:t xml:space="preserve">            }</w:t>
      </w:r>
    </w:p>
    <w:p w:rsidR="00211568" w:rsidRPr="00211568" w:rsidRDefault="00211568" w:rsidP="00211568">
      <w:pPr>
        <w:pStyle w:val="Code2"/>
        <w:rPr>
          <w:lang w:val="en-GB" w:eastAsia="en-GB"/>
        </w:rPr>
      </w:pPr>
      <w:r w:rsidRPr="00211568">
        <w:rPr>
          <w:lang w:val="en-GB" w:eastAsia="en-GB"/>
        </w:rPr>
        <w:t xml:space="preserve">        })</w:t>
      </w:r>
    </w:p>
    <w:p w:rsidR="003E0AAA" w:rsidRDefault="00211568" w:rsidP="00211568">
      <w:pPr>
        <w:pStyle w:val="Code2"/>
        <w:rPr>
          <w:lang w:val="en-GB" w:eastAsia="en-GB"/>
        </w:rPr>
      </w:pPr>
      <w:r w:rsidRPr="00211568">
        <w:rPr>
          <w:lang w:val="en-GB" w:eastAsia="en-GB"/>
        </w:rPr>
        <w:t xml:space="preserve">    });</w:t>
      </w:r>
    </w:p>
    <w:p w:rsidR="003E0AAA" w:rsidRDefault="003E0AAA" w:rsidP="00215C64">
      <w:pPr>
        <w:rPr>
          <w:lang w:val="en-GB" w:eastAsia="en-GB"/>
        </w:rPr>
      </w:pPr>
    </w:p>
    <w:p w:rsidR="00215C64" w:rsidRDefault="003F0E63" w:rsidP="00215C64">
      <w:pPr>
        <w:rPr>
          <w:lang w:val="en-GB" w:eastAsia="en-GB"/>
        </w:rPr>
      </w:pPr>
      <w:r>
        <w:rPr>
          <w:lang w:val="en-GB" w:eastAsia="en-GB"/>
        </w:rPr>
        <w:t>Changing the contents and markup of the ‘contentTemplate’ variable can result in different ways of visualisation that suit the application developer’s needs. Another example of</w:t>
      </w:r>
      <w:r w:rsidR="00561CA0">
        <w:rPr>
          <w:lang w:val="en-GB" w:eastAsia="en-GB"/>
        </w:rPr>
        <w:t xml:space="preserve"> easy layout customization is the content of the infobubbles. Infobubbles popup when a marker on the map is clicked. They may contain any information that is available about the selected </w:t>
      </w:r>
      <w:r w:rsidR="005A20D1">
        <w:rPr>
          <w:lang w:val="en-GB" w:eastAsia="en-GB"/>
        </w:rPr>
        <w:t>sensor</w:t>
      </w:r>
      <w:r w:rsidR="00561CA0">
        <w:rPr>
          <w:lang w:val="en-GB" w:eastAsia="en-GB"/>
        </w:rPr>
        <w:t>. The function that contain</w:t>
      </w:r>
      <w:r w:rsidR="00DB4BF2">
        <w:rPr>
          <w:lang w:val="en-GB" w:eastAsia="en-GB"/>
        </w:rPr>
        <w:t>s</w:t>
      </w:r>
      <w:r w:rsidR="00561CA0">
        <w:rPr>
          <w:lang w:val="en-GB" w:eastAsia="en-GB"/>
        </w:rPr>
        <w:t xml:space="preserve"> the template for the infobubbles in the ‘</w:t>
      </w:r>
      <w:r w:rsidR="00F47B00">
        <w:rPr>
          <w:lang w:val="en-GB" w:eastAsia="en-GB"/>
        </w:rPr>
        <w:t>Environmental</w:t>
      </w:r>
      <w:r w:rsidR="00561CA0">
        <w:rPr>
          <w:lang w:val="en-GB" w:eastAsia="en-GB"/>
        </w:rPr>
        <w:t>’ template is ‘</w:t>
      </w:r>
      <w:r w:rsidR="00DB4BF2">
        <w:rPr>
          <w:lang w:val="en-GB" w:eastAsia="en-GB"/>
        </w:rPr>
        <w:t>setInfoWindow</w:t>
      </w:r>
      <w:r w:rsidR="00F47B00">
        <w:rPr>
          <w:lang w:val="en-GB" w:eastAsia="en-GB"/>
        </w:rPr>
        <w:t>Sensor</w:t>
      </w:r>
      <w:r w:rsidR="00561CA0">
        <w:rPr>
          <w:lang w:val="en-GB" w:eastAsia="en-GB"/>
        </w:rPr>
        <w:t>’. As presented in the following code snippet, the chosen details f</w:t>
      </w:r>
      <w:r w:rsidR="00DB4BF2">
        <w:rPr>
          <w:lang w:val="en-GB" w:eastAsia="en-GB"/>
        </w:rPr>
        <w:t xml:space="preserve">or the infobubble are the title and the </w:t>
      </w:r>
      <w:r w:rsidR="00065516">
        <w:rPr>
          <w:lang w:val="en-GB" w:eastAsia="en-GB"/>
        </w:rPr>
        <w:t>date, and the sensor first data value</w:t>
      </w:r>
      <w:r w:rsidR="00561CA0">
        <w:rPr>
          <w:lang w:val="en-GB" w:eastAsia="en-GB"/>
        </w:rPr>
        <w:t xml:space="preserve">. </w:t>
      </w:r>
    </w:p>
    <w:p w:rsidR="00F43B46" w:rsidRPr="00F43B46" w:rsidRDefault="00F43B46" w:rsidP="00F43B46">
      <w:pPr>
        <w:pStyle w:val="Code2"/>
        <w:rPr>
          <w:color w:val="008000"/>
          <w:shd w:val="clear" w:color="auto" w:fill="F2F4FF"/>
        </w:rPr>
      </w:pPr>
      <w:r w:rsidRPr="00F43B46">
        <w:rPr>
          <w:color w:val="008000"/>
          <w:shd w:val="clear" w:color="auto" w:fill="F2F4FF"/>
        </w:rPr>
        <w:t xml:space="preserve">/* Sets the content of the infoBubble for the given </w:t>
      </w:r>
    </w:p>
    <w:p w:rsidR="00F43B46" w:rsidRPr="00F43B46" w:rsidRDefault="00F43B46" w:rsidP="00F43B46">
      <w:pPr>
        <w:pStyle w:val="Code2"/>
        <w:rPr>
          <w:color w:val="008000"/>
          <w:shd w:val="clear" w:color="auto" w:fill="F2F4FF"/>
        </w:rPr>
      </w:pPr>
      <w:r w:rsidRPr="00F43B46">
        <w:rPr>
          <w:color w:val="008000"/>
          <w:shd w:val="clear" w:color="auto" w:fill="F2F4FF"/>
        </w:rPr>
        <w:t xml:space="preserve"> * feed</w:t>
      </w:r>
    </w:p>
    <w:p w:rsidR="00F43B46" w:rsidRDefault="00F43B46" w:rsidP="00F43B46">
      <w:pPr>
        <w:pStyle w:val="Code2"/>
      </w:pPr>
      <w:r w:rsidRPr="00F43B46">
        <w:rPr>
          <w:color w:val="008000"/>
          <w:shd w:val="clear" w:color="auto" w:fill="F2F4FF"/>
        </w:rPr>
        <w:t xml:space="preserve"> */</w:t>
      </w:r>
    </w:p>
    <w:p w:rsidR="00F43B46" w:rsidRDefault="00F43B46" w:rsidP="00F43B46">
      <w:pPr>
        <w:pStyle w:val="Code2"/>
      </w:pPr>
      <w:r w:rsidRPr="00F43B46">
        <w:rPr>
          <w:b/>
          <w:bCs/>
          <w:i/>
          <w:iCs/>
          <w:color w:val="000080"/>
        </w:rPr>
        <w:t>function</w:t>
      </w:r>
      <w:r>
        <w:t xml:space="preserve"> setInfoWindowSensor(feed)</w:t>
      </w:r>
    </w:p>
    <w:p w:rsidR="00F43B46" w:rsidRPr="00F43B46" w:rsidRDefault="00F43B46" w:rsidP="00F43B46">
      <w:pPr>
        <w:pStyle w:val="Code2"/>
        <w:rPr>
          <w:b/>
        </w:rPr>
      </w:pPr>
      <w:r w:rsidRPr="00F43B46">
        <w:rPr>
          <w:b/>
        </w:rPr>
        <w:t>{</w:t>
      </w:r>
    </w:p>
    <w:p w:rsidR="00F43B46" w:rsidRDefault="00F43B46" w:rsidP="00F43B46">
      <w:pPr>
        <w:pStyle w:val="Code2"/>
      </w:pPr>
      <w:r>
        <w:t xml:space="preserve">    </w:t>
      </w:r>
      <w:r w:rsidRPr="00F43B46">
        <w:rPr>
          <w:b/>
          <w:bCs/>
          <w:i/>
          <w:iCs/>
          <w:color w:val="000080"/>
        </w:rPr>
        <w:t>var</w:t>
      </w:r>
      <w:r>
        <w:t xml:space="preserve"> date = new Date(feed.datastreams[0].at);</w:t>
      </w:r>
    </w:p>
    <w:p w:rsidR="00F43B46" w:rsidRDefault="00F43B46" w:rsidP="00F43B46">
      <w:pPr>
        <w:pStyle w:val="Code2"/>
      </w:pPr>
      <w:r>
        <w:t xml:space="preserve">    </w:t>
      </w:r>
      <w:r w:rsidRPr="00F43B46">
        <w:rPr>
          <w:b/>
          <w:bCs/>
          <w:i/>
          <w:iCs/>
          <w:color w:val="000080"/>
        </w:rPr>
        <w:t>var</w:t>
      </w:r>
      <w:r>
        <w:t xml:space="preserve"> measureDate = dateFormat(date, "dd/mm/yyyy, hh:MM:ss");</w:t>
      </w:r>
    </w:p>
    <w:p w:rsidR="00F43B46" w:rsidRDefault="00F43B46" w:rsidP="00F43B46">
      <w:pPr>
        <w:pStyle w:val="Code2"/>
      </w:pPr>
    </w:p>
    <w:p w:rsidR="00F43B46" w:rsidRDefault="00F43B46" w:rsidP="00F43B46">
      <w:pPr>
        <w:pStyle w:val="Code2"/>
      </w:pPr>
      <w:r>
        <w:t xml:space="preserve">    </w:t>
      </w:r>
      <w:r w:rsidRPr="00F43B46">
        <w:rPr>
          <w:b/>
          <w:bCs/>
          <w:i/>
          <w:iCs/>
          <w:color w:val="000080"/>
        </w:rPr>
        <w:t>var</w:t>
      </w:r>
      <w:r>
        <w:t xml:space="preserve"> contentTemplate =</w:t>
      </w:r>
    </w:p>
    <w:p w:rsidR="00F43B46" w:rsidRDefault="00F43B46" w:rsidP="00F43B46">
      <w:pPr>
        <w:pStyle w:val="Code2"/>
      </w:pPr>
      <w:r>
        <w:t xml:space="preserve">            </w:t>
      </w:r>
      <w:r w:rsidRPr="00F43B46">
        <w:rPr>
          <w:color w:val="FF0080"/>
        </w:rPr>
        <w:t>"&lt;div id='feedBubble'&gt;&lt;a href='#page3' onclick='overrideDetailClick(\""</w:t>
      </w:r>
      <w:r>
        <w:t xml:space="preserve"> +</w:t>
      </w:r>
    </w:p>
    <w:p w:rsidR="00F43B46" w:rsidRDefault="00F43B46" w:rsidP="00F43B46">
      <w:pPr>
        <w:pStyle w:val="Code2"/>
      </w:pPr>
      <w:r>
        <w:t xml:space="preserve">            feed.id + </w:t>
      </w:r>
      <w:r w:rsidRPr="00F43B46">
        <w:rPr>
          <w:color w:val="FF0080"/>
        </w:rPr>
        <w:t>"\"); return false;'&gt;"</w:t>
      </w:r>
      <w:r>
        <w:t xml:space="preserve"> +</w:t>
      </w:r>
    </w:p>
    <w:p w:rsidR="00F43B46" w:rsidRDefault="00F43B46" w:rsidP="00F43B46">
      <w:pPr>
        <w:pStyle w:val="Code2"/>
      </w:pPr>
      <w:r>
        <w:t xml:space="preserve">            </w:t>
      </w:r>
      <w:r w:rsidRPr="00F43B46">
        <w:rPr>
          <w:color w:val="FF0080"/>
        </w:rPr>
        <w:t>"&lt;div class='title'&gt;"</w:t>
      </w:r>
      <w:r>
        <w:t xml:space="preserve"> +</w:t>
      </w:r>
    </w:p>
    <w:p w:rsidR="00F43B46" w:rsidRDefault="00F43B46" w:rsidP="00F43B46">
      <w:pPr>
        <w:pStyle w:val="Code2"/>
      </w:pPr>
      <w:r>
        <w:t xml:space="preserve">            feed.title +</w:t>
      </w:r>
    </w:p>
    <w:p w:rsidR="00F43B46" w:rsidRDefault="00F43B46" w:rsidP="00F43B46">
      <w:pPr>
        <w:pStyle w:val="Code2"/>
      </w:pPr>
      <w:r>
        <w:t xml:space="preserve">            </w:t>
      </w:r>
      <w:r w:rsidRPr="00F43B46">
        <w:rPr>
          <w:color w:val="FF0080"/>
        </w:rPr>
        <w:t>"&lt;/div&gt;"</w:t>
      </w:r>
      <w:r>
        <w:t xml:space="preserve"> +</w:t>
      </w:r>
    </w:p>
    <w:p w:rsidR="00F43B46" w:rsidRDefault="00F43B46" w:rsidP="00F43B46">
      <w:pPr>
        <w:pStyle w:val="Code2"/>
      </w:pPr>
      <w:r>
        <w:t xml:space="preserve">            </w:t>
      </w:r>
      <w:r w:rsidRPr="00F43B46">
        <w:rPr>
          <w:color w:val="FF0080"/>
        </w:rPr>
        <w:t>"&lt;div class=</w:t>
      </w:r>
      <w:r w:rsidR="00B277AB" w:rsidRPr="00B277AB">
        <w:t xml:space="preserve"> </w:t>
      </w:r>
      <w:r w:rsidR="00B277AB" w:rsidRPr="00F43B46">
        <w:rPr>
          <w:color w:val="FF0080"/>
        </w:rPr>
        <w:t>'</w:t>
      </w:r>
      <w:r w:rsidR="00B277AB" w:rsidRPr="00B277AB">
        <w:rPr>
          <w:color w:val="FF0080"/>
        </w:rPr>
        <w:t>measureDate</w:t>
      </w:r>
      <w:r w:rsidR="00B277AB" w:rsidRPr="00F43B46">
        <w:rPr>
          <w:color w:val="FF0080"/>
        </w:rPr>
        <w:t>'</w:t>
      </w:r>
      <w:r w:rsidRPr="00F43B46">
        <w:rPr>
          <w:color w:val="FF0080"/>
        </w:rPr>
        <w:t>&gt;"</w:t>
      </w:r>
      <w:r>
        <w:t xml:space="preserve"> + measureDate +</w:t>
      </w:r>
    </w:p>
    <w:p w:rsidR="00F43B46" w:rsidRDefault="00F43B46" w:rsidP="00F43B46">
      <w:pPr>
        <w:pStyle w:val="Code2"/>
      </w:pPr>
      <w:r>
        <w:t xml:space="preserve">            </w:t>
      </w:r>
      <w:r w:rsidRPr="00F43B46">
        <w:rPr>
          <w:color w:val="FF0080"/>
        </w:rPr>
        <w:t>"&lt;/div&gt;"</w:t>
      </w:r>
      <w:r>
        <w:t xml:space="preserve"> + </w:t>
      </w:r>
      <w:r w:rsidRPr="00F43B46">
        <w:rPr>
          <w:color w:val="FF0080"/>
        </w:rPr>
        <w:t>"&lt;div class='value'&gt;"</w:t>
      </w:r>
      <w:r>
        <w:t xml:space="preserve"> + feed.datastreams[0].current_value +</w:t>
      </w:r>
    </w:p>
    <w:p w:rsidR="00F43B46" w:rsidRDefault="00F43B46" w:rsidP="00F43B46">
      <w:pPr>
        <w:pStyle w:val="Code2"/>
      </w:pPr>
      <w:r>
        <w:t xml:space="preserve">            </w:t>
      </w:r>
      <w:r w:rsidRPr="00F43B46">
        <w:rPr>
          <w:color w:val="FF0080"/>
        </w:rPr>
        <w:t>" "</w:t>
      </w:r>
      <w:r>
        <w:t xml:space="preserve"> + feed.datastreams[0].unit.label +</w:t>
      </w:r>
    </w:p>
    <w:p w:rsidR="00F43B46" w:rsidRDefault="00F43B46" w:rsidP="00F43B46">
      <w:pPr>
        <w:pStyle w:val="Code2"/>
      </w:pPr>
      <w:r>
        <w:t xml:space="preserve">            </w:t>
      </w:r>
      <w:r w:rsidRPr="00F43B46">
        <w:rPr>
          <w:color w:val="FF0080"/>
        </w:rPr>
        <w:t>"&lt;/div&gt;"</w:t>
      </w:r>
      <w:r>
        <w:t xml:space="preserve"> + </w:t>
      </w:r>
      <w:r w:rsidRPr="00F43B46">
        <w:rPr>
          <w:color w:val="FF0080"/>
        </w:rPr>
        <w:t>"&lt;/a&gt;&lt;/div&gt;&lt;div id='bubbleClose'&gt;&lt;a href='' onclick='return overrideBubbleCloseClick();'&gt;&lt;img src='images/close.png' width='25' height='25' alt='close' /&gt;&lt;/a&gt;&lt;/div&gt;"</w:t>
      </w:r>
      <w:r>
        <w:t>;</w:t>
      </w:r>
    </w:p>
    <w:p w:rsidR="00F43B46" w:rsidRDefault="00F43B46" w:rsidP="00F43B46">
      <w:pPr>
        <w:pStyle w:val="Code2"/>
      </w:pPr>
    </w:p>
    <w:p w:rsidR="00F43B46" w:rsidRDefault="00F43B46" w:rsidP="00F43B46">
      <w:pPr>
        <w:pStyle w:val="Code2"/>
      </w:pPr>
      <w:r>
        <w:t xml:space="preserve">    </w:t>
      </w:r>
      <w:r w:rsidRPr="00F43B46">
        <w:rPr>
          <w:b/>
          <w:bCs/>
          <w:i/>
          <w:iCs/>
          <w:color w:val="000080"/>
        </w:rPr>
        <w:t>return</w:t>
      </w:r>
      <w:r>
        <w:t xml:space="preserve"> contentTemplate;</w:t>
      </w:r>
    </w:p>
    <w:p w:rsidR="00DB4BF2" w:rsidRPr="00F43B46" w:rsidRDefault="00F43B46" w:rsidP="00F43B46">
      <w:pPr>
        <w:pStyle w:val="Code2"/>
        <w:rPr>
          <w:b/>
        </w:rPr>
      </w:pPr>
      <w:r w:rsidRPr="00F43B46">
        <w:rPr>
          <w:b/>
        </w:rPr>
        <w:t>}</w:t>
      </w:r>
    </w:p>
    <w:p w:rsidR="00E15A0D" w:rsidRDefault="00E10076" w:rsidP="00215C64">
      <w:pPr>
        <w:rPr>
          <w:lang w:eastAsia="en-GB"/>
        </w:rPr>
      </w:pPr>
      <w:r>
        <w:rPr>
          <w:lang w:eastAsia="en-GB"/>
        </w:rPr>
        <w:t>The history graph of a specific datastream is produced by Xively. A timeframe selection is available to users that can select to see historical data of the last 24 hours, 3 days or 14 days.</w:t>
      </w:r>
    </w:p>
    <w:p w:rsidR="00913A28" w:rsidRPr="00913A28" w:rsidRDefault="00913A28" w:rsidP="00913A28">
      <w:pPr>
        <w:pStyle w:val="Code2"/>
        <w:rPr>
          <w:lang w:val="en-GB" w:eastAsia="en-GB"/>
        </w:rPr>
      </w:pPr>
      <w:r w:rsidRPr="00913A28">
        <w:rPr>
          <w:lang w:val="en-GB" w:eastAsia="en-GB"/>
        </w:rPr>
        <w:t>function historyGraphDateClick(feed_id, datastream_id, timerange) {</w:t>
      </w:r>
    </w:p>
    <w:p w:rsidR="00913A28" w:rsidRPr="00913A28" w:rsidRDefault="00913A28" w:rsidP="00913A28">
      <w:pPr>
        <w:pStyle w:val="Code2"/>
        <w:rPr>
          <w:lang w:val="en-GB" w:eastAsia="en-GB"/>
        </w:rPr>
      </w:pPr>
    </w:p>
    <w:p w:rsidR="00913A28" w:rsidRPr="00913A28" w:rsidRDefault="00913A28" w:rsidP="00913A28">
      <w:pPr>
        <w:pStyle w:val="Code2"/>
        <w:rPr>
          <w:lang w:val="en-GB" w:eastAsia="en-GB"/>
        </w:rPr>
      </w:pPr>
      <w:r w:rsidRPr="00913A28">
        <w:rPr>
          <w:lang w:val="en-GB" w:eastAsia="en-GB"/>
        </w:rPr>
        <w:t xml:space="preserve">    </w:t>
      </w:r>
      <w:r w:rsidRPr="00913A28">
        <w:rPr>
          <w:color w:val="FF0080"/>
        </w:rPr>
        <w:t>$("#graph")</w:t>
      </w:r>
      <w:r w:rsidRPr="00913A28">
        <w:rPr>
          <w:lang w:val="en-GB" w:eastAsia="en-GB"/>
        </w:rPr>
        <w:t>.show();</w:t>
      </w: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var</w:t>
      </w:r>
      <w:r w:rsidRPr="00913A28">
        <w:rPr>
          <w:lang w:val="en-GB" w:eastAsia="en-GB"/>
        </w:rPr>
        <w:t xml:space="preserve"> startTimestamp = "";</w:t>
      </w: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var</w:t>
      </w:r>
      <w:r w:rsidRPr="00913A28">
        <w:rPr>
          <w:lang w:val="en-GB" w:eastAsia="en-GB"/>
        </w:rPr>
        <w:t xml:space="preserve"> now = new Date();</w:t>
      </w: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var</w:t>
      </w:r>
      <w:r w:rsidRPr="00913A28">
        <w:rPr>
          <w:lang w:val="en-GB" w:eastAsia="en-GB"/>
        </w:rPr>
        <w:t xml:space="preserve"> endTimestamp = dateFormat(now, "yyyy-mm-dd'T'HH:MM:ss'Z'");</w:t>
      </w:r>
    </w:p>
    <w:p w:rsidR="00913A28" w:rsidRPr="00913A28" w:rsidRDefault="00913A28" w:rsidP="00913A28">
      <w:pPr>
        <w:pStyle w:val="Code2"/>
        <w:rPr>
          <w:lang w:val="en-GB" w:eastAsia="en-GB"/>
        </w:rPr>
      </w:pP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if</w:t>
      </w:r>
      <w:r w:rsidRPr="00913A28">
        <w:rPr>
          <w:lang w:val="en-GB" w:eastAsia="en-GB"/>
        </w:rPr>
        <w:t xml:space="preserve"> (timerange == '24h')</w:t>
      </w:r>
    </w:p>
    <w:p w:rsidR="00913A28" w:rsidRPr="00913A28" w:rsidRDefault="00913A28" w:rsidP="00913A28">
      <w:pPr>
        <w:pStyle w:val="Code2"/>
        <w:rPr>
          <w:lang w:val="en-GB" w:eastAsia="en-GB"/>
        </w:rPr>
      </w:pPr>
      <w:r w:rsidRPr="00913A28">
        <w:rPr>
          <w:lang w:val="en-GB" w:eastAsia="en-GB"/>
        </w:rPr>
        <w:t xml:space="preserve">    {</w:t>
      </w:r>
    </w:p>
    <w:p w:rsidR="00913A28" w:rsidRPr="00913A28" w:rsidRDefault="00913A28" w:rsidP="00913A28">
      <w:pPr>
        <w:pStyle w:val="Code2"/>
        <w:rPr>
          <w:lang w:val="en-GB" w:eastAsia="en-GB"/>
        </w:rPr>
      </w:pPr>
      <w:r w:rsidRPr="00913A28">
        <w:rPr>
          <w:lang w:val="en-GB" w:eastAsia="en-GB"/>
        </w:rPr>
        <w:t xml:space="preserve">        startTimestamp = now.setDate(now.getDate() - 1);</w:t>
      </w:r>
    </w:p>
    <w:p w:rsidR="00913A28" w:rsidRPr="00913A28" w:rsidRDefault="00913A28" w:rsidP="00913A28">
      <w:pPr>
        <w:pStyle w:val="Code2"/>
        <w:rPr>
          <w:lang w:val="en-GB" w:eastAsia="en-GB"/>
        </w:rPr>
      </w:pPr>
      <w:r w:rsidRPr="00913A28">
        <w:rPr>
          <w:lang w:val="en-GB" w:eastAsia="en-GB"/>
        </w:rPr>
        <w:t xml:space="preserve">    }</w:t>
      </w: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else if</w:t>
      </w:r>
      <w:r w:rsidRPr="00913A28">
        <w:rPr>
          <w:lang w:val="en-GB" w:eastAsia="en-GB"/>
        </w:rPr>
        <w:t xml:space="preserve"> (timerange == '3days')</w:t>
      </w:r>
    </w:p>
    <w:p w:rsidR="00913A28" w:rsidRPr="00913A28" w:rsidRDefault="00913A28" w:rsidP="00913A28">
      <w:pPr>
        <w:pStyle w:val="Code2"/>
        <w:rPr>
          <w:lang w:val="en-GB" w:eastAsia="en-GB"/>
        </w:rPr>
      </w:pPr>
      <w:r w:rsidRPr="00913A28">
        <w:rPr>
          <w:lang w:val="en-GB" w:eastAsia="en-GB"/>
        </w:rPr>
        <w:t xml:space="preserve">    {</w:t>
      </w:r>
    </w:p>
    <w:p w:rsidR="00913A28" w:rsidRPr="00913A28" w:rsidRDefault="00913A28" w:rsidP="00913A28">
      <w:pPr>
        <w:pStyle w:val="Code2"/>
        <w:rPr>
          <w:lang w:val="en-GB" w:eastAsia="en-GB"/>
        </w:rPr>
      </w:pPr>
      <w:r w:rsidRPr="00913A28">
        <w:rPr>
          <w:lang w:val="en-GB" w:eastAsia="en-GB"/>
        </w:rPr>
        <w:t xml:space="preserve">        startTimestamp = now.setDate(now.getDate() - 3);</w:t>
      </w:r>
    </w:p>
    <w:p w:rsidR="00913A28" w:rsidRPr="00913A28" w:rsidRDefault="00913A28" w:rsidP="00913A28">
      <w:pPr>
        <w:pStyle w:val="Code2"/>
        <w:rPr>
          <w:lang w:val="en-GB" w:eastAsia="en-GB"/>
        </w:rPr>
      </w:pPr>
      <w:r w:rsidRPr="00913A28">
        <w:rPr>
          <w:lang w:val="en-GB" w:eastAsia="en-GB"/>
        </w:rPr>
        <w:t xml:space="preserve">    }</w:t>
      </w: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else</w:t>
      </w:r>
      <w:r w:rsidRPr="00913A28">
        <w:rPr>
          <w:lang w:val="en-GB" w:eastAsia="en-GB"/>
        </w:rPr>
        <w:t xml:space="preserve"> // 14 days, the max history xively offers</w:t>
      </w:r>
    </w:p>
    <w:p w:rsidR="00913A28" w:rsidRPr="00913A28" w:rsidRDefault="00913A28" w:rsidP="00913A28">
      <w:pPr>
        <w:pStyle w:val="Code2"/>
        <w:rPr>
          <w:lang w:val="en-GB" w:eastAsia="en-GB"/>
        </w:rPr>
      </w:pPr>
      <w:r w:rsidRPr="00913A28">
        <w:rPr>
          <w:lang w:val="en-GB" w:eastAsia="en-GB"/>
        </w:rPr>
        <w:t xml:space="preserve">    {</w:t>
      </w:r>
    </w:p>
    <w:p w:rsidR="00913A28" w:rsidRPr="00913A28" w:rsidRDefault="00913A28" w:rsidP="00913A28">
      <w:pPr>
        <w:pStyle w:val="Code2"/>
        <w:rPr>
          <w:lang w:val="en-GB" w:eastAsia="en-GB"/>
        </w:rPr>
      </w:pPr>
      <w:r w:rsidRPr="00913A28">
        <w:rPr>
          <w:lang w:val="en-GB" w:eastAsia="en-GB"/>
        </w:rPr>
        <w:t xml:space="preserve">        startTimestamp = now.setDate(now.getDate() - 14);</w:t>
      </w:r>
    </w:p>
    <w:p w:rsidR="00913A28" w:rsidRPr="00913A28" w:rsidRDefault="00913A28" w:rsidP="00913A28">
      <w:pPr>
        <w:pStyle w:val="Code2"/>
        <w:rPr>
          <w:lang w:val="en-GB" w:eastAsia="en-GB"/>
        </w:rPr>
      </w:pPr>
      <w:r w:rsidRPr="00913A28">
        <w:rPr>
          <w:lang w:val="en-GB" w:eastAsia="en-GB"/>
        </w:rPr>
        <w:t xml:space="preserve">    }</w:t>
      </w:r>
    </w:p>
    <w:p w:rsidR="00913A28" w:rsidRPr="00913A28" w:rsidRDefault="00913A28" w:rsidP="00913A28">
      <w:pPr>
        <w:pStyle w:val="Code2"/>
        <w:rPr>
          <w:lang w:val="en-GB" w:eastAsia="en-GB"/>
        </w:rPr>
      </w:pPr>
      <w:r w:rsidRPr="00913A28">
        <w:rPr>
          <w:lang w:val="en-GB" w:eastAsia="en-GB"/>
        </w:rPr>
        <w:t xml:space="preserve">    startTimestamp = dateFormat(startTimestamp, "yyyy-mm-dd'T'HH:MM:ss'Z'");</w:t>
      </w:r>
    </w:p>
    <w:p w:rsidR="00913A28" w:rsidRPr="00913A28" w:rsidRDefault="00913A28" w:rsidP="00913A28">
      <w:pPr>
        <w:pStyle w:val="Code2"/>
        <w:rPr>
          <w:lang w:val="en-GB" w:eastAsia="en-GB"/>
        </w:rPr>
      </w:pP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var</w:t>
      </w:r>
      <w:r w:rsidRPr="00913A28">
        <w:rPr>
          <w:lang w:val="en-GB" w:eastAsia="en-GB"/>
        </w:rPr>
        <w:t xml:space="preserve"> src = "https://api.xively.com/v2/feeds/" + feed_id + "/datastreams/" +</w:t>
      </w:r>
    </w:p>
    <w:p w:rsidR="00913A28" w:rsidRPr="00913A28" w:rsidRDefault="00913A28" w:rsidP="00913A28">
      <w:pPr>
        <w:pStyle w:val="Code2"/>
        <w:rPr>
          <w:lang w:val="en-GB" w:eastAsia="en-GB"/>
        </w:rPr>
      </w:pPr>
      <w:r w:rsidRPr="00913A28">
        <w:rPr>
          <w:lang w:val="en-GB" w:eastAsia="en-GB"/>
        </w:rPr>
        <w:t xml:space="preserve">            datastream_id + ".png?w=360&amp;h=240&amp;b=true&amp;t=" + cachedfeedsArray[feed_id].tags[0] +</w:t>
      </w:r>
    </w:p>
    <w:p w:rsidR="00913A28" w:rsidRPr="00913A28" w:rsidRDefault="00913A28" w:rsidP="00913A28">
      <w:pPr>
        <w:pStyle w:val="Code2"/>
        <w:rPr>
          <w:lang w:val="en-GB" w:eastAsia="en-GB"/>
        </w:rPr>
      </w:pPr>
      <w:r w:rsidRPr="00913A28">
        <w:rPr>
          <w:lang w:val="en-GB" w:eastAsia="en-GB"/>
        </w:rPr>
        <w:t xml:space="preserve">            "&amp;start=" + startTimestamp + "&amp;end=" + endTimestamp;</w:t>
      </w:r>
    </w:p>
    <w:p w:rsidR="00913A28" w:rsidRPr="00913A28" w:rsidRDefault="00913A28" w:rsidP="00913A28">
      <w:pPr>
        <w:pStyle w:val="Code2"/>
        <w:rPr>
          <w:lang w:val="en-GB" w:eastAsia="en-GB"/>
        </w:rPr>
      </w:pPr>
    </w:p>
    <w:p w:rsidR="00913A28" w:rsidRPr="00913A28" w:rsidRDefault="00913A28" w:rsidP="00913A28">
      <w:pPr>
        <w:pStyle w:val="Code2"/>
        <w:rPr>
          <w:lang w:val="en-GB" w:eastAsia="en-GB"/>
        </w:rPr>
      </w:pPr>
      <w:r w:rsidRPr="00913A28">
        <w:rPr>
          <w:lang w:val="en-GB" w:eastAsia="en-GB"/>
        </w:rPr>
        <w:t xml:space="preserve">    </w:t>
      </w:r>
      <w:r w:rsidRPr="00913A28">
        <w:rPr>
          <w:b/>
          <w:bCs/>
          <w:i/>
          <w:iCs/>
          <w:color w:val="000080"/>
        </w:rPr>
        <w:t>var</w:t>
      </w:r>
      <w:r w:rsidRPr="00913A28">
        <w:rPr>
          <w:lang w:val="en-GB" w:eastAsia="en-GB"/>
        </w:rPr>
        <w:t xml:space="preserve"> contentGraph = "&lt;img src='" + src + "' alt='Graph loading...' /&gt;";</w:t>
      </w:r>
    </w:p>
    <w:p w:rsidR="00913A28" w:rsidRPr="00913A28" w:rsidRDefault="00913A28" w:rsidP="00913A28">
      <w:pPr>
        <w:pStyle w:val="Code2"/>
        <w:rPr>
          <w:lang w:val="en-GB" w:eastAsia="en-GB"/>
        </w:rPr>
      </w:pPr>
    </w:p>
    <w:p w:rsidR="00913A28" w:rsidRPr="00913A28" w:rsidRDefault="00913A28" w:rsidP="00913A28">
      <w:pPr>
        <w:pStyle w:val="Code2"/>
        <w:rPr>
          <w:lang w:val="en-GB" w:eastAsia="en-GB"/>
        </w:rPr>
      </w:pPr>
      <w:r w:rsidRPr="00913A28">
        <w:rPr>
          <w:lang w:val="en-GB" w:eastAsia="en-GB"/>
        </w:rPr>
        <w:t xml:space="preserve">    </w:t>
      </w:r>
      <w:r w:rsidRPr="00913A28">
        <w:rPr>
          <w:color w:val="FF0080"/>
        </w:rPr>
        <w:t>$</w:t>
      </w:r>
      <w:r w:rsidRPr="00913A28">
        <w:rPr>
          <w:lang w:val="en-GB" w:eastAsia="en-GB"/>
        </w:rPr>
        <w:t>('div &gt; article p').html(contentGraph);</w:t>
      </w:r>
    </w:p>
    <w:p w:rsidR="00913A28" w:rsidRPr="00913A28" w:rsidRDefault="00913A28" w:rsidP="00913A28">
      <w:pPr>
        <w:pStyle w:val="Code2"/>
        <w:rPr>
          <w:lang w:val="en-GB" w:eastAsia="en-GB"/>
        </w:rPr>
      </w:pPr>
    </w:p>
    <w:p w:rsidR="00913A28" w:rsidRDefault="00913A28" w:rsidP="00913A28">
      <w:pPr>
        <w:pStyle w:val="Code2"/>
        <w:rPr>
          <w:lang w:val="en-GB" w:eastAsia="en-GB"/>
        </w:rPr>
      </w:pPr>
      <w:r w:rsidRPr="00913A28">
        <w:rPr>
          <w:lang w:val="en-GB" w:eastAsia="en-GB"/>
        </w:rPr>
        <w:t>}</w:t>
      </w:r>
    </w:p>
    <w:p w:rsidR="00A72504" w:rsidRDefault="00A72504" w:rsidP="00A72504">
      <w:pPr>
        <w:pStyle w:val="Heading1"/>
        <w:rPr>
          <w:lang w:val="en-GB" w:eastAsia="en-GB"/>
        </w:rPr>
      </w:pPr>
      <w:bookmarkStart w:id="15" w:name="_Toc357779223"/>
      <w:r>
        <w:rPr>
          <w:lang w:val="en-GB" w:eastAsia="en-GB"/>
        </w:rPr>
        <w:t>Translation mechanism</w:t>
      </w:r>
      <w:bookmarkEnd w:id="15"/>
    </w:p>
    <w:p w:rsidR="00A72504" w:rsidRDefault="00A72504" w:rsidP="00A72504">
      <w:pPr>
        <w:rPr>
          <w:lang w:val="en-GB" w:eastAsia="en-GB"/>
        </w:rPr>
      </w:pPr>
      <w:r>
        <w:rPr>
          <w:lang w:val="en-GB" w:eastAsia="en-GB"/>
        </w:rPr>
        <w:t>The templates follow a simple mechanism to translate the user interface elements. A translation file named ‘translations.xx-XX.php’ contains a list of php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(Great Britain) or fr-FR for French.</w:t>
      </w:r>
    </w:p>
    <w:p w:rsidR="001C1D41" w:rsidRDefault="00A72504" w:rsidP="00A72504">
      <w:pPr>
        <w:rPr>
          <w:lang w:val="en-GB" w:eastAsia="en-GB"/>
        </w:rPr>
      </w:pPr>
      <w:r>
        <w:rPr>
          <w:lang w:val="en-GB" w:eastAsia="en-GB"/>
        </w:rPr>
        <w:t xml:space="preserve">The ‘lang’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005E32">
        <w:rPr>
          <w:lang w:val="en-GB" w:eastAsia="en-GB"/>
        </w:rPr>
        <w:t>POIs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8"/>
      <w:footerReference w:type="default" r:id="rId9"/>
      <w:headerReference w:type="first" r:id="rId10"/>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33B" w:rsidRDefault="0074333B" w:rsidP="00C4026E">
      <w:pPr>
        <w:spacing w:before="0" w:after="0"/>
      </w:pPr>
      <w:r>
        <w:separator/>
      </w:r>
    </w:p>
  </w:endnote>
  <w:endnote w:type="continuationSeparator" w:id="0">
    <w:p w:rsidR="0074333B" w:rsidRDefault="0074333B"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Pr="00CE08C5" w:rsidRDefault="00E67598"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CB26B5">
      <w:rPr>
        <w:noProof/>
        <w:lang w:val="it-IT"/>
      </w:rPr>
      <w:t>7</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33B" w:rsidRDefault="0074333B" w:rsidP="00C4026E">
      <w:pPr>
        <w:spacing w:before="0" w:after="0"/>
      </w:pPr>
      <w:r>
        <w:separator/>
      </w:r>
    </w:p>
  </w:footnote>
  <w:footnote w:type="continuationSeparator" w:id="0">
    <w:p w:rsidR="0074333B" w:rsidRDefault="0074333B"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74333B"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31521056" r:id="rId2"/>
      </w:object>
    </w:r>
    <w:r w:rsidR="00E67598">
      <w:tab/>
      <w:t xml:space="preserve">CITADEL – </w:t>
    </w:r>
    <w:r w:rsidR="00080190">
      <w:rPr>
        <w:rFonts w:cs="Futura"/>
      </w:rPr>
      <w:t>Programming Guide</w:t>
    </w:r>
    <w:r w:rsidR="00E67598">
      <w:t xml:space="preserve"> </w:t>
    </w:r>
    <w:r w:rsidR="00E67598">
      <w:tab/>
    </w:r>
    <w:r w:rsidR="00E67598">
      <w:rPr>
        <w:noProof/>
      </w:rPr>
      <w:drawing>
        <wp:inline distT="0" distB="0" distL="0" distR="0" wp14:anchorId="02E3FA1B" wp14:editId="7EFE8E5C">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74333B">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31521057" r:id="rId2"/>
      </w:obje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 w:numId="20">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72"/>
    <w:rsid w:val="0000545E"/>
    <w:rsid w:val="00005E32"/>
    <w:rsid w:val="0000709C"/>
    <w:rsid w:val="0001796E"/>
    <w:rsid w:val="00022DF5"/>
    <w:rsid w:val="000277C4"/>
    <w:rsid w:val="00036259"/>
    <w:rsid w:val="00037216"/>
    <w:rsid w:val="000618E6"/>
    <w:rsid w:val="00065516"/>
    <w:rsid w:val="00080190"/>
    <w:rsid w:val="000A3BD9"/>
    <w:rsid w:val="000D29D2"/>
    <w:rsid w:val="000D39EE"/>
    <w:rsid w:val="000D6672"/>
    <w:rsid w:val="000D6D95"/>
    <w:rsid w:val="000F092A"/>
    <w:rsid w:val="000F0D73"/>
    <w:rsid w:val="000F32A6"/>
    <w:rsid w:val="000F6E11"/>
    <w:rsid w:val="000F736F"/>
    <w:rsid w:val="00127CE2"/>
    <w:rsid w:val="00130D26"/>
    <w:rsid w:val="00133CBE"/>
    <w:rsid w:val="001368DA"/>
    <w:rsid w:val="001458B9"/>
    <w:rsid w:val="00146B75"/>
    <w:rsid w:val="00152D6C"/>
    <w:rsid w:val="00155061"/>
    <w:rsid w:val="00156E73"/>
    <w:rsid w:val="00157D73"/>
    <w:rsid w:val="00170036"/>
    <w:rsid w:val="00171BAA"/>
    <w:rsid w:val="00183C27"/>
    <w:rsid w:val="00184C00"/>
    <w:rsid w:val="001A065F"/>
    <w:rsid w:val="001A1F17"/>
    <w:rsid w:val="001B7BE4"/>
    <w:rsid w:val="001C1D41"/>
    <w:rsid w:val="001C5C8B"/>
    <w:rsid w:val="001C7012"/>
    <w:rsid w:val="001D2DD6"/>
    <w:rsid w:val="001E3E34"/>
    <w:rsid w:val="001E5CD0"/>
    <w:rsid w:val="001F4327"/>
    <w:rsid w:val="001F61DD"/>
    <w:rsid w:val="00200727"/>
    <w:rsid w:val="0020099E"/>
    <w:rsid w:val="00206E94"/>
    <w:rsid w:val="00211568"/>
    <w:rsid w:val="00212998"/>
    <w:rsid w:val="00215C64"/>
    <w:rsid w:val="0021798C"/>
    <w:rsid w:val="00227098"/>
    <w:rsid w:val="002539CF"/>
    <w:rsid w:val="00253FB1"/>
    <w:rsid w:val="00272142"/>
    <w:rsid w:val="002A4654"/>
    <w:rsid w:val="002C3533"/>
    <w:rsid w:val="002D1EFD"/>
    <w:rsid w:val="002D50A9"/>
    <w:rsid w:val="002D75A8"/>
    <w:rsid w:val="002E2EA9"/>
    <w:rsid w:val="002F0805"/>
    <w:rsid w:val="00303AB3"/>
    <w:rsid w:val="0030765F"/>
    <w:rsid w:val="003159A4"/>
    <w:rsid w:val="00332A50"/>
    <w:rsid w:val="003357CF"/>
    <w:rsid w:val="0034725C"/>
    <w:rsid w:val="00352B3A"/>
    <w:rsid w:val="003567B3"/>
    <w:rsid w:val="00360666"/>
    <w:rsid w:val="003749FF"/>
    <w:rsid w:val="00386D95"/>
    <w:rsid w:val="00394522"/>
    <w:rsid w:val="003A5999"/>
    <w:rsid w:val="003A7298"/>
    <w:rsid w:val="003B25DB"/>
    <w:rsid w:val="003C59BC"/>
    <w:rsid w:val="003D2F8D"/>
    <w:rsid w:val="003E0AAA"/>
    <w:rsid w:val="003E6732"/>
    <w:rsid w:val="003E7285"/>
    <w:rsid w:val="003F0E63"/>
    <w:rsid w:val="003F3EA9"/>
    <w:rsid w:val="00407524"/>
    <w:rsid w:val="00410B4D"/>
    <w:rsid w:val="00435180"/>
    <w:rsid w:val="00437264"/>
    <w:rsid w:val="00444316"/>
    <w:rsid w:val="00445C57"/>
    <w:rsid w:val="0044600E"/>
    <w:rsid w:val="00446F4A"/>
    <w:rsid w:val="00451AB2"/>
    <w:rsid w:val="0045293F"/>
    <w:rsid w:val="00462CF7"/>
    <w:rsid w:val="00465EF1"/>
    <w:rsid w:val="004A1058"/>
    <w:rsid w:val="004B3287"/>
    <w:rsid w:val="004B46E4"/>
    <w:rsid w:val="004B666B"/>
    <w:rsid w:val="004C443F"/>
    <w:rsid w:val="004D549E"/>
    <w:rsid w:val="004D7A2B"/>
    <w:rsid w:val="004E3240"/>
    <w:rsid w:val="004E60F7"/>
    <w:rsid w:val="004E6747"/>
    <w:rsid w:val="004F56E6"/>
    <w:rsid w:val="005032F4"/>
    <w:rsid w:val="00511576"/>
    <w:rsid w:val="00532879"/>
    <w:rsid w:val="00535376"/>
    <w:rsid w:val="005466F9"/>
    <w:rsid w:val="00551E97"/>
    <w:rsid w:val="00561CA0"/>
    <w:rsid w:val="00565B5A"/>
    <w:rsid w:val="00577DC0"/>
    <w:rsid w:val="00580461"/>
    <w:rsid w:val="0058638A"/>
    <w:rsid w:val="00590BC9"/>
    <w:rsid w:val="0059564A"/>
    <w:rsid w:val="005A20D1"/>
    <w:rsid w:val="005A4502"/>
    <w:rsid w:val="005B34A6"/>
    <w:rsid w:val="005B452A"/>
    <w:rsid w:val="005B680E"/>
    <w:rsid w:val="005C4679"/>
    <w:rsid w:val="005C4E17"/>
    <w:rsid w:val="005C6C53"/>
    <w:rsid w:val="005D00F9"/>
    <w:rsid w:val="005D1025"/>
    <w:rsid w:val="005E3E34"/>
    <w:rsid w:val="005E7DDB"/>
    <w:rsid w:val="005F0F21"/>
    <w:rsid w:val="005F4623"/>
    <w:rsid w:val="00604139"/>
    <w:rsid w:val="006053B8"/>
    <w:rsid w:val="00607E14"/>
    <w:rsid w:val="0061537D"/>
    <w:rsid w:val="00616453"/>
    <w:rsid w:val="00616EDF"/>
    <w:rsid w:val="00620374"/>
    <w:rsid w:val="006207C4"/>
    <w:rsid w:val="006225BE"/>
    <w:rsid w:val="00622A9D"/>
    <w:rsid w:val="00630C59"/>
    <w:rsid w:val="00637EA9"/>
    <w:rsid w:val="006427A3"/>
    <w:rsid w:val="00643118"/>
    <w:rsid w:val="00650B6B"/>
    <w:rsid w:val="00651218"/>
    <w:rsid w:val="00651C8F"/>
    <w:rsid w:val="0067563C"/>
    <w:rsid w:val="00676875"/>
    <w:rsid w:val="00680DB0"/>
    <w:rsid w:val="006856F6"/>
    <w:rsid w:val="006A1190"/>
    <w:rsid w:val="006A1937"/>
    <w:rsid w:val="006A50E0"/>
    <w:rsid w:val="006B0B4E"/>
    <w:rsid w:val="006B6C3F"/>
    <w:rsid w:val="006B75FC"/>
    <w:rsid w:val="006C6AAB"/>
    <w:rsid w:val="006D2BE9"/>
    <w:rsid w:val="006D6B3D"/>
    <w:rsid w:val="006F0623"/>
    <w:rsid w:val="006F34C5"/>
    <w:rsid w:val="0070143D"/>
    <w:rsid w:val="00702C37"/>
    <w:rsid w:val="0070301A"/>
    <w:rsid w:val="00706C43"/>
    <w:rsid w:val="007166C7"/>
    <w:rsid w:val="00721B39"/>
    <w:rsid w:val="0074333B"/>
    <w:rsid w:val="00743A3C"/>
    <w:rsid w:val="00745C5D"/>
    <w:rsid w:val="0075257C"/>
    <w:rsid w:val="00757E68"/>
    <w:rsid w:val="007672A5"/>
    <w:rsid w:val="007724FB"/>
    <w:rsid w:val="00775552"/>
    <w:rsid w:val="00780CC7"/>
    <w:rsid w:val="007957B1"/>
    <w:rsid w:val="007A7DAC"/>
    <w:rsid w:val="007B2444"/>
    <w:rsid w:val="007B36FB"/>
    <w:rsid w:val="007D66AA"/>
    <w:rsid w:val="007E569C"/>
    <w:rsid w:val="007E64E6"/>
    <w:rsid w:val="00815E8D"/>
    <w:rsid w:val="00821436"/>
    <w:rsid w:val="0082275C"/>
    <w:rsid w:val="008412D7"/>
    <w:rsid w:val="0084664C"/>
    <w:rsid w:val="0087012A"/>
    <w:rsid w:val="00884EB2"/>
    <w:rsid w:val="008902CF"/>
    <w:rsid w:val="00891667"/>
    <w:rsid w:val="00894B86"/>
    <w:rsid w:val="008A3298"/>
    <w:rsid w:val="008A472E"/>
    <w:rsid w:val="008C0A93"/>
    <w:rsid w:val="008C5903"/>
    <w:rsid w:val="008D61E2"/>
    <w:rsid w:val="008D6359"/>
    <w:rsid w:val="008E531D"/>
    <w:rsid w:val="008F00C7"/>
    <w:rsid w:val="009010B0"/>
    <w:rsid w:val="00901A9B"/>
    <w:rsid w:val="009060F9"/>
    <w:rsid w:val="00913A28"/>
    <w:rsid w:val="00922947"/>
    <w:rsid w:val="00922A0E"/>
    <w:rsid w:val="00933C1E"/>
    <w:rsid w:val="00955B58"/>
    <w:rsid w:val="00967204"/>
    <w:rsid w:val="00974075"/>
    <w:rsid w:val="009773B8"/>
    <w:rsid w:val="009902F9"/>
    <w:rsid w:val="00991167"/>
    <w:rsid w:val="00992403"/>
    <w:rsid w:val="009A02D5"/>
    <w:rsid w:val="009A73E1"/>
    <w:rsid w:val="009D039B"/>
    <w:rsid w:val="009D5161"/>
    <w:rsid w:val="009D762C"/>
    <w:rsid w:val="009D7BA7"/>
    <w:rsid w:val="009E10C1"/>
    <w:rsid w:val="009E5500"/>
    <w:rsid w:val="009F5343"/>
    <w:rsid w:val="00A07AA5"/>
    <w:rsid w:val="00A21B3E"/>
    <w:rsid w:val="00A2552E"/>
    <w:rsid w:val="00A26009"/>
    <w:rsid w:val="00A26FFE"/>
    <w:rsid w:val="00A31BFF"/>
    <w:rsid w:val="00A37798"/>
    <w:rsid w:val="00A40FF2"/>
    <w:rsid w:val="00A411D1"/>
    <w:rsid w:val="00A440A1"/>
    <w:rsid w:val="00A50ED2"/>
    <w:rsid w:val="00A64735"/>
    <w:rsid w:val="00A71A3D"/>
    <w:rsid w:val="00A72504"/>
    <w:rsid w:val="00AB366B"/>
    <w:rsid w:val="00AB5785"/>
    <w:rsid w:val="00AC3B3F"/>
    <w:rsid w:val="00AC5896"/>
    <w:rsid w:val="00AC7217"/>
    <w:rsid w:val="00AD0E57"/>
    <w:rsid w:val="00AD1627"/>
    <w:rsid w:val="00AD3178"/>
    <w:rsid w:val="00AF3EAA"/>
    <w:rsid w:val="00B21224"/>
    <w:rsid w:val="00B277AB"/>
    <w:rsid w:val="00B44061"/>
    <w:rsid w:val="00B500C6"/>
    <w:rsid w:val="00B502C1"/>
    <w:rsid w:val="00B51289"/>
    <w:rsid w:val="00B55C61"/>
    <w:rsid w:val="00B62B24"/>
    <w:rsid w:val="00B65BDC"/>
    <w:rsid w:val="00B715C8"/>
    <w:rsid w:val="00B7653D"/>
    <w:rsid w:val="00B926EB"/>
    <w:rsid w:val="00B93B51"/>
    <w:rsid w:val="00B94B2C"/>
    <w:rsid w:val="00B96CBA"/>
    <w:rsid w:val="00BA1BE3"/>
    <w:rsid w:val="00BA3F94"/>
    <w:rsid w:val="00BB0EBB"/>
    <w:rsid w:val="00BC38A6"/>
    <w:rsid w:val="00BD205B"/>
    <w:rsid w:val="00BE02AF"/>
    <w:rsid w:val="00BE6C54"/>
    <w:rsid w:val="00BF0D52"/>
    <w:rsid w:val="00C06D3E"/>
    <w:rsid w:val="00C075EF"/>
    <w:rsid w:val="00C27A3E"/>
    <w:rsid w:val="00C4026E"/>
    <w:rsid w:val="00C41C76"/>
    <w:rsid w:val="00C41DDB"/>
    <w:rsid w:val="00C42EF6"/>
    <w:rsid w:val="00C448C5"/>
    <w:rsid w:val="00C63A9D"/>
    <w:rsid w:val="00C65FED"/>
    <w:rsid w:val="00C714B5"/>
    <w:rsid w:val="00C8141A"/>
    <w:rsid w:val="00C83C74"/>
    <w:rsid w:val="00C86736"/>
    <w:rsid w:val="00C9092D"/>
    <w:rsid w:val="00C93893"/>
    <w:rsid w:val="00CB03EE"/>
    <w:rsid w:val="00CB26B5"/>
    <w:rsid w:val="00CB4AA3"/>
    <w:rsid w:val="00CC2F91"/>
    <w:rsid w:val="00CC4DC6"/>
    <w:rsid w:val="00CC693E"/>
    <w:rsid w:val="00CC7886"/>
    <w:rsid w:val="00CC7C25"/>
    <w:rsid w:val="00CD2DA1"/>
    <w:rsid w:val="00CD4815"/>
    <w:rsid w:val="00CD5D21"/>
    <w:rsid w:val="00CE08C5"/>
    <w:rsid w:val="00CE2D26"/>
    <w:rsid w:val="00CE44FE"/>
    <w:rsid w:val="00CE6D21"/>
    <w:rsid w:val="00D047E4"/>
    <w:rsid w:val="00D15B17"/>
    <w:rsid w:val="00D20069"/>
    <w:rsid w:val="00D30728"/>
    <w:rsid w:val="00D358ED"/>
    <w:rsid w:val="00D369D4"/>
    <w:rsid w:val="00D54A4F"/>
    <w:rsid w:val="00D562DD"/>
    <w:rsid w:val="00D64859"/>
    <w:rsid w:val="00D655F8"/>
    <w:rsid w:val="00D97599"/>
    <w:rsid w:val="00D9783B"/>
    <w:rsid w:val="00DB405F"/>
    <w:rsid w:val="00DB4BF2"/>
    <w:rsid w:val="00DB5FE5"/>
    <w:rsid w:val="00DB639A"/>
    <w:rsid w:val="00DE51DA"/>
    <w:rsid w:val="00E023C1"/>
    <w:rsid w:val="00E10076"/>
    <w:rsid w:val="00E11FCB"/>
    <w:rsid w:val="00E15A0D"/>
    <w:rsid w:val="00E2721C"/>
    <w:rsid w:val="00E31172"/>
    <w:rsid w:val="00E46644"/>
    <w:rsid w:val="00E625E6"/>
    <w:rsid w:val="00E67598"/>
    <w:rsid w:val="00E70F8B"/>
    <w:rsid w:val="00E75497"/>
    <w:rsid w:val="00E92868"/>
    <w:rsid w:val="00E950D9"/>
    <w:rsid w:val="00E95134"/>
    <w:rsid w:val="00EA215B"/>
    <w:rsid w:val="00EA4125"/>
    <w:rsid w:val="00EA7FB0"/>
    <w:rsid w:val="00EC08A3"/>
    <w:rsid w:val="00EC63A2"/>
    <w:rsid w:val="00EC73BE"/>
    <w:rsid w:val="00EE26FF"/>
    <w:rsid w:val="00EF4C39"/>
    <w:rsid w:val="00EF6F4E"/>
    <w:rsid w:val="00F06E10"/>
    <w:rsid w:val="00F12279"/>
    <w:rsid w:val="00F137EF"/>
    <w:rsid w:val="00F1454B"/>
    <w:rsid w:val="00F21E36"/>
    <w:rsid w:val="00F226F6"/>
    <w:rsid w:val="00F43B46"/>
    <w:rsid w:val="00F47B00"/>
    <w:rsid w:val="00F56CA9"/>
    <w:rsid w:val="00F6460B"/>
    <w:rsid w:val="00F955A9"/>
    <w:rsid w:val="00FA2CD5"/>
    <w:rsid w:val="00FB433D"/>
    <w:rsid w:val="00FC11F1"/>
    <w:rsid w:val="00FC7F21"/>
    <w:rsid w:val="00FD1DF1"/>
    <w:rsid w:val="00FE6218"/>
    <w:rsid w:val="00FF64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F4072A34-F802-4477-9282-83BAD01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BA938-1504-438A-85FC-FEE6A4FD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Template>
  <TotalTime>259</TotalTime>
  <Pages>9</Pages>
  <Words>2416</Words>
  <Characters>13777</Characters>
  <Application>Microsoft Office Word</Application>
  <DocSecurity>0</DocSecurity>
  <Lines>114</Lines>
  <Paragraphs>32</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16161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Sofia Vasileiou</cp:lastModifiedBy>
  <cp:revision>101</cp:revision>
  <cp:lastPrinted>2012-10-01T12:15:00Z</cp:lastPrinted>
  <dcterms:created xsi:type="dcterms:W3CDTF">2013-05-17T12:42:00Z</dcterms:created>
  <dcterms:modified xsi:type="dcterms:W3CDTF">2013-05-31T12:58:00Z</dcterms:modified>
</cp:coreProperties>
</file>